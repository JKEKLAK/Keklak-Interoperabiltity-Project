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355B" w14:textId="77777777" w:rsidR="576062CF" w:rsidRPr="00A5291D" w:rsidRDefault="576062CF" w:rsidP="00A5291D">
      <w:pPr>
        <w:rPr>
          <w:rFonts w:ascii="Times New Roman" w:hAnsi="Times New Roman" w:cs="Times New Roman"/>
          <w:sz w:val="24"/>
          <w:szCs w:val="24"/>
        </w:rPr>
      </w:pPr>
    </w:p>
    <w:p w14:paraId="6041A52B" w14:textId="77777777" w:rsidR="576062CF" w:rsidRPr="00A5291D" w:rsidRDefault="576062CF" w:rsidP="00A5291D">
      <w:pPr>
        <w:rPr>
          <w:rFonts w:ascii="Times New Roman" w:hAnsi="Times New Roman" w:cs="Times New Roman"/>
          <w:sz w:val="24"/>
          <w:szCs w:val="24"/>
        </w:rPr>
      </w:pPr>
    </w:p>
    <w:p w14:paraId="516A5CE7" w14:textId="77777777" w:rsidR="576062CF" w:rsidRPr="00A5291D" w:rsidRDefault="576062CF" w:rsidP="00A5291D">
      <w:pPr>
        <w:rPr>
          <w:rFonts w:ascii="Times New Roman" w:hAnsi="Times New Roman" w:cs="Times New Roman"/>
          <w:sz w:val="24"/>
          <w:szCs w:val="24"/>
        </w:rPr>
      </w:pPr>
    </w:p>
    <w:p w14:paraId="787AF48A" w14:textId="77777777" w:rsidR="576062CF" w:rsidRPr="00A5291D" w:rsidRDefault="576062CF" w:rsidP="00A5291D">
      <w:pPr>
        <w:rPr>
          <w:rFonts w:ascii="Times New Roman" w:hAnsi="Times New Roman" w:cs="Times New Roman"/>
          <w:sz w:val="24"/>
          <w:szCs w:val="24"/>
        </w:rPr>
      </w:pPr>
    </w:p>
    <w:p w14:paraId="20043E2F" w14:textId="4B324020" w:rsidR="576062CF" w:rsidRPr="00A5291D" w:rsidRDefault="00B55A62" w:rsidP="00A5291D">
      <w:pPr>
        <w:pStyle w:val="Title"/>
        <w:rPr>
          <w:rFonts w:ascii="Times New Roman" w:hAnsi="Times New Roman" w:cs="Times New Roman"/>
          <w:sz w:val="24"/>
          <w:szCs w:val="24"/>
        </w:rPr>
      </w:pPr>
      <w:r w:rsidRPr="00A5291D">
        <w:rPr>
          <w:rFonts w:ascii="Times New Roman" w:hAnsi="Times New Roman" w:cs="Times New Roman"/>
          <w:sz w:val="24"/>
          <w:szCs w:val="24"/>
        </w:rPr>
        <w:t>Interoperability Final Project Narrative Document</w:t>
      </w:r>
    </w:p>
    <w:p w14:paraId="5DD241DA" w14:textId="0A72B38C" w:rsidR="576062CF" w:rsidRPr="00A5291D" w:rsidRDefault="576062CF" w:rsidP="00A5291D">
      <w:pPr>
        <w:pStyle w:val="Subtitle"/>
        <w:jc w:val="left"/>
        <w:rPr>
          <w:rFonts w:ascii="Times New Roman" w:hAnsi="Times New Roman" w:cs="Times New Roman"/>
          <w:sz w:val="24"/>
          <w:szCs w:val="24"/>
        </w:rPr>
      </w:pPr>
    </w:p>
    <w:p w14:paraId="66352B8C" w14:textId="6656C8B9" w:rsidR="00FD478C" w:rsidRPr="00A5291D" w:rsidRDefault="00B55A62" w:rsidP="00A5291D">
      <w:pPr>
        <w:pStyle w:val="Subtitle"/>
        <w:rPr>
          <w:rFonts w:ascii="Times New Roman" w:hAnsi="Times New Roman" w:cs="Times New Roman"/>
          <w:sz w:val="24"/>
          <w:szCs w:val="24"/>
        </w:rPr>
      </w:pPr>
      <w:r w:rsidRPr="00A5291D">
        <w:rPr>
          <w:rFonts w:ascii="Times New Roman" w:hAnsi="Times New Roman" w:cs="Times New Roman"/>
          <w:sz w:val="24"/>
          <w:szCs w:val="24"/>
        </w:rPr>
        <w:t>Jared Keklak</w:t>
      </w:r>
    </w:p>
    <w:p w14:paraId="20D49485" w14:textId="40CDF3B7" w:rsidR="00FD478C" w:rsidRPr="00A5291D" w:rsidRDefault="00B55A62" w:rsidP="00A5291D">
      <w:pPr>
        <w:pStyle w:val="Subtitle"/>
        <w:rPr>
          <w:rFonts w:ascii="Times New Roman" w:hAnsi="Times New Roman" w:cs="Times New Roman"/>
          <w:sz w:val="24"/>
          <w:szCs w:val="24"/>
        </w:rPr>
      </w:pPr>
      <w:r w:rsidRPr="00A5291D">
        <w:rPr>
          <w:rFonts w:ascii="Times New Roman" w:hAnsi="Times New Roman" w:cs="Times New Roman"/>
          <w:sz w:val="24"/>
          <w:szCs w:val="24"/>
        </w:rPr>
        <w:t>USC-Upstate</w:t>
      </w:r>
      <w:r w:rsidR="00FD478C" w:rsidRPr="00A5291D">
        <w:rPr>
          <w:rFonts w:ascii="Times New Roman" w:hAnsi="Times New Roman" w:cs="Times New Roman"/>
          <w:sz w:val="24"/>
          <w:szCs w:val="24"/>
        </w:rPr>
        <w:t xml:space="preserve"> </w:t>
      </w:r>
    </w:p>
    <w:p w14:paraId="1652730F" w14:textId="29A2062C" w:rsidR="00FD478C" w:rsidRPr="00A5291D" w:rsidRDefault="00B55A62" w:rsidP="00A5291D">
      <w:pPr>
        <w:pStyle w:val="Subtitle"/>
        <w:rPr>
          <w:rFonts w:ascii="Times New Roman" w:hAnsi="Times New Roman" w:cs="Times New Roman"/>
          <w:sz w:val="24"/>
          <w:szCs w:val="24"/>
        </w:rPr>
      </w:pPr>
      <w:r w:rsidRPr="00A5291D">
        <w:rPr>
          <w:rFonts w:ascii="Times New Roman" w:hAnsi="Times New Roman" w:cs="Times New Roman"/>
          <w:sz w:val="24"/>
          <w:szCs w:val="24"/>
        </w:rPr>
        <w:t>762:</w:t>
      </w:r>
      <w:r w:rsidR="00FD478C" w:rsidRPr="00A5291D">
        <w:rPr>
          <w:rFonts w:ascii="Times New Roman" w:hAnsi="Times New Roman" w:cs="Times New Roman"/>
          <w:sz w:val="24"/>
          <w:szCs w:val="24"/>
        </w:rPr>
        <w:t xml:space="preserve"> </w:t>
      </w:r>
      <w:r w:rsidRPr="00A5291D">
        <w:rPr>
          <w:rFonts w:ascii="Times New Roman" w:hAnsi="Times New Roman" w:cs="Times New Roman"/>
          <w:sz w:val="24"/>
          <w:szCs w:val="24"/>
        </w:rPr>
        <w:t>Interoperability</w:t>
      </w:r>
      <w:r w:rsidR="00FD478C" w:rsidRPr="00A5291D">
        <w:rPr>
          <w:rFonts w:ascii="Times New Roman" w:hAnsi="Times New Roman" w:cs="Times New Roman"/>
          <w:sz w:val="24"/>
          <w:szCs w:val="24"/>
        </w:rPr>
        <w:t xml:space="preserve"> </w:t>
      </w:r>
    </w:p>
    <w:p w14:paraId="7414B786" w14:textId="77777777" w:rsidR="576062CF" w:rsidRPr="00A5291D" w:rsidRDefault="576062CF" w:rsidP="00A5291D">
      <w:pPr>
        <w:rPr>
          <w:rFonts w:ascii="Times New Roman" w:hAnsi="Times New Roman" w:cs="Times New Roman"/>
          <w:sz w:val="24"/>
          <w:szCs w:val="24"/>
        </w:rPr>
      </w:pPr>
    </w:p>
    <w:p w14:paraId="59D18EE8" w14:textId="77777777" w:rsidR="717E282B" w:rsidRPr="00A5291D" w:rsidRDefault="717E282B" w:rsidP="00A5291D">
      <w:pPr>
        <w:rPr>
          <w:rFonts w:ascii="Times New Roman" w:hAnsi="Times New Roman" w:cs="Times New Roman"/>
          <w:sz w:val="24"/>
          <w:szCs w:val="24"/>
        </w:rPr>
      </w:pPr>
    </w:p>
    <w:p w14:paraId="5764449A" w14:textId="77777777" w:rsidR="717E282B" w:rsidRPr="00A5291D" w:rsidRDefault="717E282B" w:rsidP="00A5291D">
      <w:pPr>
        <w:rPr>
          <w:rFonts w:ascii="Times New Roman" w:hAnsi="Times New Roman" w:cs="Times New Roman"/>
          <w:sz w:val="24"/>
          <w:szCs w:val="24"/>
        </w:rPr>
      </w:pPr>
    </w:p>
    <w:p w14:paraId="3CA8BE7B" w14:textId="77777777" w:rsidR="717E282B" w:rsidRPr="00A5291D" w:rsidRDefault="717E282B" w:rsidP="00A5291D">
      <w:pPr>
        <w:rPr>
          <w:rFonts w:ascii="Times New Roman" w:hAnsi="Times New Roman" w:cs="Times New Roman"/>
          <w:sz w:val="24"/>
          <w:szCs w:val="24"/>
        </w:rPr>
      </w:pPr>
    </w:p>
    <w:p w14:paraId="30A05C29" w14:textId="77777777" w:rsidR="717E282B" w:rsidRPr="00A5291D" w:rsidRDefault="717E282B" w:rsidP="00A5291D">
      <w:pPr>
        <w:rPr>
          <w:rFonts w:ascii="Times New Roman" w:hAnsi="Times New Roman" w:cs="Times New Roman"/>
          <w:sz w:val="24"/>
          <w:szCs w:val="24"/>
        </w:rPr>
      </w:pPr>
    </w:p>
    <w:p w14:paraId="12FC64D1" w14:textId="77777777" w:rsidR="709762D6" w:rsidRPr="00A5291D" w:rsidRDefault="709762D6" w:rsidP="00A5291D">
      <w:pPr>
        <w:rPr>
          <w:rFonts w:ascii="Times New Roman" w:hAnsi="Times New Roman" w:cs="Times New Roman"/>
          <w:sz w:val="24"/>
          <w:szCs w:val="24"/>
        </w:rPr>
      </w:pPr>
    </w:p>
    <w:p w14:paraId="2B032483" w14:textId="1F46E69A" w:rsidR="00FD478C" w:rsidRPr="00A5291D" w:rsidRDefault="00FD478C" w:rsidP="00A5291D">
      <w:pPr>
        <w:pStyle w:val="SectionTitle"/>
        <w:jc w:val="left"/>
        <w:rPr>
          <w:rFonts w:ascii="Times New Roman" w:hAnsi="Times New Roman" w:cs="Times New Roman"/>
          <w:sz w:val="24"/>
          <w:szCs w:val="24"/>
        </w:rPr>
      </w:pPr>
    </w:p>
    <w:p w14:paraId="4710828E" w14:textId="77777777" w:rsidR="000D795E" w:rsidRPr="00A5291D" w:rsidRDefault="000D795E" w:rsidP="00A5291D">
      <w:pPr>
        <w:rPr>
          <w:rFonts w:ascii="Times New Roman" w:hAnsi="Times New Roman" w:cs="Times New Roman"/>
          <w:sz w:val="24"/>
          <w:szCs w:val="24"/>
        </w:rPr>
      </w:pPr>
    </w:p>
    <w:p w14:paraId="7EA19590" w14:textId="77777777" w:rsidR="000D795E" w:rsidRPr="00A5291D" w:rsidRDefault="000D795E" w:rsidP="00A5291D">
      <w:pPr>
        <w:rPr>
          <w:rFonts w:ascii="Times New Roman" w:hAnsi="Times New Roman" w:cs="Times New Roman"/>
          <w:sz w:val="24"/>
          <w:szCs w:val="24"/>
        </w:rPr>
      </w:pPr>
    </w:p>
    <w:p w14:paraId="7B705BBB" w14:textId="77777777" w:rsidR="000D795E" w:rsidRPr="00A5291D" w:rsidRDefault="000D795E" w:rsidP="00A5291D">
      <w:pPr>
        <w:rPr>
          <w:rFonts w:ascii="Times New Roman" w:hAnsi="Times New Roman" w:cs="Times New Roman"/>
          <w:sz w:val="24"/>
          <w:szCs w:val="24"/>
        </w:rPr>
      </w:pPr>
    </w:p>
    <w:p w14:paraId="536ECF99" w14:textId="77777777" w:rsidR="000D795E" w:rsidRPr="00A5291D" w:rsidRDefault="000D795E" w:rsidP="00A5291D">
      <w:pPr>
        <w:rPr>
          <w:rFonts w:ascii="Times New Roman" w:hAnsi="Times New Roman" w:cs="Times New Roman"/>
          <w:sz w:val="24"/>
          <w:szCs w:val="24"/>
        </w:rPr>
      </w:pPr>
    </w:p>
    <w:p w14:paraId="06FB841C" w14:textId="77777777" w:rsidR="000D795E" w:rsidRPr="00A5291D" w:rsidRDefault="000D795E" w:rsidP="00A5291D">
      <w:pPr>
        <w:rPr>
          <w:rFonts w:ascii="Times New Roman" w:hAnsi="Times New Roman" w:cs="Times New Roman"/>
          <w:sz w:val="24"/>
          <w:szCs w:val="24"/>
        </w:rPr>
      </w:pPr>
    </w:p>
    <w:p w14:paraId="1BCAD4BE" w14:textId="77777777" w:rsidR="000D795E" w:rsidRPr="00A5291D" w:rsidRDefault="000D795E" w:rsidP="00A5291D">
      <w:pPr>
        <w:rPr>
          <w:rFonts w:ascii="Times New Roman" w:hAnsi="Times New Roman" w:cs="Times New Roman"/>
          <w:sz w:val="24"/>
          <w:szCs w:val="24"/>
        </w:rPr>
      </w:pPr>
    </w:p>
    <w:p w14:paraId="329C8A56" w14:textId="77777777" w:rsidR="576062CF" w:rsidRPr="00A5291D" w:rsidRDefault="576062CF" w:rsidP="00A5291D">
      <w:pPr>
        <w:rPr>
          <w:rFonts w:ascii="Times New Roman" w:hAnsi="Times New Roman" w:cs="Times New Roman"/>
          <w:sz w:val="24"/>
          <w:szCs w:val="24"/>
        </w:rPr>
      </w:pPr>
      <w:r w:rsidRPr="00A5291D">
        <w:rPr>
          <w:rFonts w:ascii="Times New Roman" w:hAnsi="Times New Roman" w:cs="Times New Roman"/>
          <w:sz w:val="24"/>
          <w:szCs w:val="24"/>
        </w:rPr>
        <w:br w:type="page"/>
      </w:r>
    </w:p>
    <w:p w14:paraId="3A73C96D" w14:textId="77777777" w:rsidR="00904DBE" w:rsidRPr="00A5291D" w:rsidRDefault="00000000" w:rsidP="00A5291D">
      <w:pPr>
        <w:pStyle w:val="SectionTitle"/>
        <w:rPr>
          <w:rFonts w:ascii="Times New Roman" w:hAnsi="Times New Roman" w:cs="Times New Roman"/>
          <w:sz w:val="24"/>
          <w:szCs w:val="24"/>
        </w:rPr>
      </w:pPr>
      <w:sdt>
        <w:sdtPr>
          <w:rPr>
            <w:rFonts w:ascii="Times New Roman" w:hAnsi="Times New Roman" w:cs="Times New Roman"/>
            <w:sz w:val="24"/>
            <w:szCs w:val="24"/>
          </w:rPr>
          <w:id w:val="-1254123792"/>
          <w:placeholder>
            <w:docPart w:val="E5697A02176A4B6A872D2396F1968CAE"/>
          </w:placeholder>
          <w:temporary/>
          <w:showingPlcHdr/>
          <w15:appearance w15:val="hidden"/>
        </w:sdtPr>
        <w:sdtContent>
          <w:r w:rsidR="00904DBE" w:rsidRPr="00A5291D">
            <w:rPr>
              <w:rFonts w:ascii="Times New Roman" w:hAnsi="Times New Roman" w:cs="Times New Roman"/>
              <w:sz w:val="24"/>
              <w:szCs w:val="24"/>
            </w:rPr>
            <w:t>Abstract</w:t>
          </w:r>
        </w:sdtContent>
      </w:sdt>
      <w:r w:rsidR="00904DBE" w:rsidRPr="00A5291D">
        <w:rPr>
          <w:rFonts w:ascii="Times New Roman" w:hAnsi="Times New Roman" w:cs="Times New Roman"/>
          <w:sz w:val="24"/>
          <w:szCs w:val="24"/>
        </w:rPr>
        <w:t xml:space="preserve"> </w:t>
      </w:r>
    </w:p>
    <w:p w14:paraId="07033FAE" w14:textId="16D8952A" w:rsidR="576062CF" w:rsidRPr="00A5291D" w:rsidRDefault="00B55A62" w:rsidP="00A5291D">
      <w:pPr>
        <w:pStyle w:val="NoIndent"/>
        <w:rPr>
          <w:rFonts w:ascii="Times New Roman" w:hAnsi="Times New Roman" w:cs="Times New Roman"/>
          <w:sz w:val="24"/>
          <w:szCs w:val="24"/>
        </w:rPr>
      </w:pPr>
      <w:r w:rsidRPr="00A5291D">
        <w:rPr>
          <w:rFonts w:ascii="Times New Roman" w:hAnsi="Times New Roman" w:cs="Times New Roman"/>
          <w:sz w:val="24"/>
          <w:szCs w:val="24"/>
        </w:rPr>
        <w:t xml:space="preserve">This paper is narrative document for a final programming project. The project includes the development of a custom RESTful API that uses FLASK framework. Additionally, 3 </w:t>
      </w:r>
      <w:r w:rsidR="000D795E" w:rsidRPr="00A5291D">
        <w:rPr>
          <w:rFonts w:ascii="Times New Roman" w:hAnsi="Times New Roman" w:cs="Times New Roman"/>
          <w:sz w:val="24"/>
          <w:szCs w:val="24"/>
        </w:rPr>
        <w:t>external</w:t>
      </w:r>
      <w:r w:rsidRPr="00A5291D">
        <w:rPr>
          <w:rFonts w:ascii="Times New Roman" w:hAnsi="Times New Roman" w:cs="Times New Roman"/>
          <w:sz w:val="24"/>
          <w:szCs w:val="24"/>
        </w:rPr>
        <w:t xml:space="preserve"> public </w:t>
      </w:r>
      <w:proofErr w:type="gramStart"/>
      <w:r w:rsidRPr="00A5291D">
        <w:rPr>
          <w:rFonts w:ascii="Times New Roman" w:hAnsi="Times New Roman" w:cs="Times New Roman"/>
          <w:sz w:val="24"/>
          <w:szCs w:val="24"/>
        </w:rPr>
        <w:t>API’s</w:t>
      </w:r>
      <w:proofErr w:type="gramEnd"/>
      <w:r w:rsidRPr="00A5291D">
        <w:rPr>
          <w:rFonts w:ascii="Times New Roman" w:hAnsi="Times New Roman" w:cs="Times New Roman"/>
          <w:sz w:val="24"/>
          <w:szCs w:val="24"/>
        </w:rPr>
        <w:t xml:space="preserve"> were integrated into the custom API functionality. The theme of the API is cat classification. Everything is written in python language.</w:t>
      </w:r>
      <w:r w:rsidR="72E609EB" w:rsidRPr="00A5291D">
        <w:rPr>
          <w:rFonts w:ascii="Times New Roman" w:hAnsi="Times New Roman" w:cs="Times New Roman"/>
          <w:sz w:val="24"/>
          <w:szCs w:val="24"/>
        </w:rPr>
        <w:t xml:space="preserve"> </w:t>
      </w:r>
    </w:p>
    <w:p w14:paraId="22AEAAF6" w14:textId="39E623C9" w:rsidR="576062CF" w:rsidRPr="00A5291D" w:rsidRDefault="00000000" w:rsidP="00A5291D">
      <w:pPr>
        <w:rPr>
          <w:rFonts w:ascii="Times New Roman" w:hAnsi="Times New Roman" w:cs="Times New Roman"/>
          <w:sz w:val="24"/>
          <w:szCs w:val="24"/>
        </w:rPr>
      </w:pPr>
      <w:sdt>
        <w:sdtPr>
          <w:rPr>
            <w:rStyle w:val="Emphasis"/>
            <w:rFonts w:ascii="Times New Roman" w:hAnsi="Times New Roman" w:cs="Times New Roman"/>
            <w:sz w:val="24"/>
            <w:szCs w:val="24"/>
          </w:rPr>
          <w:id w:val="1557668240"/>
          <w:placeholder>
            <w:docPart w:val="CBAAC276F2564725BF0C96624D47373F"/>
          </w:placeholder>
          <w:temporary/>
          <w:showingPlcHdr/>
          <w15:appearance w15:val="hidden"/>
        </w:sdtPr>
        <w:sdtContent>
          <w:r w:rsidR="00500997" w:rsidRPr="00A5291D">
            <w:rPr>
              <w:rStyle w:val="Emphasis"/>
              <w:rFonts w:ascii="Times New Roman" w:hAnsi="Times New Roman" w:cs="Times New Roman"/>
              <w:sz w:val="24"/>
              <w:szCs w:val="24"/>
            </w:rPr>
            <w:t>Keywords</w:t>
          </w:r>
          <w:r w:rsidR="00500997" w:rsidRPr="00A5291D">
            <w:rPr>
              <w:rFonts w:ascii="Times New Roman" w:hAnsi="Times New Roman" w:cs="Times New Roman"/>
              <w:sz w:val="24"/>
              <w:szCs w:val="24"/>
            </w:rPr>
            <w:t>:</w:t>
          </w:r>
        </w:sdtContent>
      </w:sdt>
      <w:r w:rsidR="00500997" w:rsidRPr="00A5291D">
        <w:rPr>
          <w:rStyle w:val="Emphasis"/>
          <w:rFonts w:ascii="Times New Roman" w:hAnsi="Times New Roman" w:cs="Times New Roman"/>
          <w:sz w:val="24"/>
          <w:szCs w:val="24"/>
        </w:rPr>
        <w:t xml:space="preserve"> </w:t>
      </w:r>
      <w:r w:rsidR="00B55A62" w:rsidRPr="00A5291D">
        <w:rPr>
          <w:rFonts w:ascii="Times New Roman" w:hAnsi="Times New Roman" w:cs="Times New Roman"/>
          <w:sz w:val="24"/>
          <w:szCs w:val="24"/>
        </w:rPr>
        <w:t>API, Cat, Classification, Machine Learning,</w:t>
      </w:r>
    </w:p>
    <w:p w14:paraId="21E1746A" w14:textId="77777777" w:rsidR="576062CF" w:rsidRPr="00A5291D" w:rsidRDefault="576062CF" w:rsidP="00A5291D">
      <w:pPr>
        <w:rPr>
          <w:rFonts w:ascii="Times New Roman" w:hAnsi="Times New Roman" w:cs="Times New Roman"/>
          <w:sz w:val="24"/>
          <w:szCs w:val="24"/>
        </w:rPr>
      </w:pPr>
      <w:r w:rsidRPr="00A5291D">
        <w:rPr>
          <w:rFonts w:ascii="Times New Roman" w:hAnsi="Times New Roman" w:cs="Times New Roman"/>
          <w:sz w:val="24"/>
          <w:szCs w:val="24"/>
        </w:rPr>
        <w:br w:type="page"/>
      </w:r>
    </w:p>
    <w:p w14:paraId="613BC033" w14:textId="0BB325AD" w:rsidR="00500997" w:rsidRPr="00A5291D" w:rsidRDefault="00B55A62" w:rsidP="00A5291D">
      <w:pPr>
        <w:pStyle w:val="Title"/>
        <w:rPr>
          <w:rFonts w:ascii="Times New Roman" w:hAnsi="Times New Roman" w:cs="Times New Roman"/>
          <w:sz w:val="24"/>
          <w:szCs w:val="24"/>
        </w:rPr>
      </w:pPr>
      <w:r w:rsidRPr="00A5291D">
        <w:rPr>
          <w:rFonts w:ascii="Times New Roman" w:hAnsi="Times New Roman" w:cs="Times New Roman"/>
          <w:sz w:val="24"/>
          <w:szCs w:val="24"/>
        </w:rPr>
        <w:lastRenderedPageBreak/>
        <w:t>Interoperability Final Project Narrative Document</w:t>
      </w:r>
    </w:p>
    <w:p w14:paraId="12E985B3" w14:textId="0E7CB5BD" w:rsidR="000D795E" w:rsidRPr="00A5291D" w:rsidRDefault="000D795E" w:rsidP="00A5291D">
      <w:pPr>
        <w:ind w:firstLine="0"/>
        <w:rPr>
          <w:rFonts w:ascii="Times New Roman" w:hAnsi="Times New Roman" w:cs="Times New Roman"/>
          <w:sz w:val="24"/>
          <w:szCs w:val="24"/>
        </w:rPr>
      </w:pPr>
      <w:r w:rsidRPr="00A5291D">
        <w:rPr>
          <w:rFonts w:ascii="Times New Roman" w:hAnsi="Times New Roman" w:cs="Times New Roman"/>
          <w:sz w:val="24"/>
          <w:szCs w:val="24"/>
        </w:rPr>
        <w:t xml:space="preserve">This Document is meant to illustrate the </w:t>
      </w:r>
      <w:r w:rsidR="00331DB2" w:rsidRPr="00A5291D">
        <w:rPr>
          <w:rFonts w:ascii="Times New Roman" w:hAnsi="Times New Roman" w:cs="Times New Roman"/>
          <w:sz w:val="24"/>
          <w:szCs w:val="24"/>
        </w:rPr>
        <w:t xml:space="preserve">process </w:t>
      </w:r>
      <w:r w:rsidR="004044D4" w:rsidRPr="00A5291D">
        <w:rPr>
          <w:rFonts w:ascii="Times New Roman" w:hAnsi="Times New Roman" w:cs="Times New Roman"/>
          <w:sz w:val="24"/>
          <w:szCs w:val="24"/>
        </w:rPr>
        <w:t>and</w:t>
      </w:r>
      <w:r w:rsidR="00331DB2" w:rsidRPr="00A5291D">
        <w:rPr>
          <w:rFonts w:ascii="Times New Roman" w:hAnsi="Times New Roman" w:cs="Times New Roman"/>
          <w:sz w:val="24"/>
          <w:szCs w:val="24"/>
        </w:rPr>
        <w:t xml:space="preserve"> planning </w:t>
      </w:r>
      <w:r w:rsidRPr="00A5291D">
        <w:rPr>
          <w:rFonts w:ascii="Times New Roman" w:hAnsi="Times New Roman" w:cs="Times New Roman"/>
          <w:sz w:val="24"/>
          <w:szCs w:val="24"/>
        </w:rPr>
        <w:t>used to programing the final project for INFO 761: Interoperability. More detail</w:t>
      </w:r>
      <w:r w:rsidR="002B1836">
        <w:rPr>
          <w:rFonts w:ascii="Times New Roman" w:hAnsi="Times New Roman" w:cs="Times New Roman"/>
          <w:sz w:val="24"/>
          <w:szCs w:val="24"/>
        </w:rPr>
        <w:t>s</w:t>
      </w:r>
      <w:r w:rsidRPr="00A5291D">
        <w:rPr>
          <w:rFonts w:ascii="Times New Roman" w:hAnsi="Times New Roman" w:cs="Times New Roman"/>
          <w:sz w:val="24"/>
          <w:szCs w:val="24"/>
        </w:rPr>
        <w:t xml:space="preserve"> of the specific programming used can be found in the Custom API Specification document. This document is a general </w:t>
      </w:r>
      <w:r w:rsidR="007C2D1D">
        <w:rPr>
          <w:rFonts w:ascii="Times New Roman" w:hAnsi="Times New Roman" w:cs="Times New Roman"/>
          <w:sz w:val="24"/>
          <w:szCs w:val="24"/>
        </w:rPr>
        <w:t xml:space="preserve">narration </w:t>
      </w:r>
      <w:r w:rsidRPr="00A5291D">
        <w:rPr>
          <w:rFonts w:ascii="Times New Roman" w:hAnsi="Times New Roman" w:cs="Times New Roman"/>
          <w:sz w:val="24"/>
          <w:szCs w:val="24"/>
        </w:rPr>
        <w:t>of my experience when completing this project</w:t>
      </w:r>
      <w:r w:rsidR="007C2D1D">
        <w:rPr>
          <w:rFonts w:ascii="Times New Roman" w:hAnsi="Times New Roman" w:cs="Times New Roman"/>
          <w:sz w:val="24"/>
          <w:szCs w:val="24"/>
        </w:rPr>
        <w:t xml:space="preserve"> and the result</w:t>
      </w:r>
      <w:r w:rsidRPr="00A5291D">
        <w:rPr>
          <w:rFonts w:ascii="Times New Roman" w:hAnsi="Times New Roman" w:cs="Times New Roman"/>
          <w:sz w:val="24"/>
          <w:szCs w:val="24"/>
        </w:rPr>
        <w:t xml:space="preserve">. </w:t>
      </w:r>
      <w:r w:rsidR="007C2D1D">
        <w:rPr>
          <w:rFonts w:ascii="Times New Roman" w:hAnsi="Times New Roman" w:cs="Times New Roman"/>
          <w:sz w:val="24"/>
          <w:szCs w:val="24"/>
        </w:rPr>
        <w:t xml:space="preserve">The project narrative has three </w:t>
      </w:r>
      <w:r w:rsidR="000D729B">
        <w:rPr>
          <w:rFonts w:ascii="Times New Roman" w:hAnsi="Times New Roman" w:cs="Times New Roman"/>
          <w:sz w:val="24"/>
          <w:szCs w:val="24"/>
        </w:rPr>
        <w:t>main components</w:t>
      </w:r>
      <w:r w:rsidRPr="00A5291D">
        <w:rPr>
          <w:rFonts w:ascii="Times New Roman" w:hAnsi="Times New Roman" w:cs="Times New Roman"/>
          <w:sz w:val="24"/>
          <w:szCs w:val="24"/>
        </w:rPr>
        <w:t xml:space="preserve">: Developing the custom API, developing </w:t>
      </w:r>
      <w:r w:rsidR="002619AB" w:rsidRPr="00A5291D">
        <w:rPr>
          <w:rFonts w:ascii="Times New Roman" w:hAnsi="Times New Roman" w:cs="Times New Roman"/>
          <w:sz w:val="24"/>
          <w:szCs w:val="24"/>
        </w:rPr>
        <w:t>the integration</w:t>
      </w:r>
      <w:r w:rsidRPr="00A5291D">
        <w:rPr>
          <w:rFonts w:ascii="Times New Roman" w:hAnsi="Times New Roman" w:cs="Times New Roman"/>
          <w:sz w:val="24"/>
          <w:szCs w:val="24"/>
        </w:rPr>
        <w:t xml:space="preserve"> for the 3 public </w:t>
      </w:r>
      <w:r w:rsidR="00E10A9F" w:rsidRPr="00A5291D">
        <w:rPr>
          <w:rFonts w:ascii="Times New Roman" w:hAnsi="Times New Roman" w:cs="Times New Roman"/>
          <w:sz w:val="24"/>
          <w:szCs w:val="24"/>
        </w:rPr>
        <w:t>APIs</w:t>
      </w:r>
      <w:r w:rsidRPr="00A5291D">
        <w:rPr>
          <w:rFonts w:ascii="Times New Roman" w:hAnsi="Times New Roman" w:cs="Times New Roman"/>
          <w:sz w:val="24"/>
          <w:szCs w:val="24"/>
        </w:rPr>
        <w:t>, and developing the driver script that operates all 4 API’s. All code referenced in this document can be explained in more detail in the C</w:t>
      </w:r>
      <w:r w:rsidR="002362AA">
        <w:rPr>
          <w:rFonts w:ascii="Times New Roman" w:hAnsi="Times New Roman" w:cs="Times New Roman"/>
          <w:sz w:val="24"/>
          <w:szCs w:val="24"/>
        </w:rPr>
        <w:t xml:space="preserve">ustom </w:t>
      </w:r>
      <w:r w:rsidRPr="00A5291D">
        <w:rPr>
          <w:rFonts w:ascii="Times New Roman" w:hAnsi="Times New Roman" w:cs="Times New Roman"/>
          <w:sz w:val="24"/>
          <w:szCs w:val="24"/>
        </w:rPr>
        <w:t>A</w:t>
      </w:r>
      <w:r w:rsidR="002362AA">
        <w:rPr>
          <w:rFonts w:ascii="Times New Roman" w:hAnsi="Times New Roman" w:cs="Times New Roman"/>
          <w:sz w:val="24"/>
          <w:szCs w:val="24"/>
        </w:rPr>
        <w:t xml:space="preserve">PS </w:t>
      </w:r>
      <w:r w:rsidRPr="00A5291D">
        <w:rPr>
          <w:rFonts w:ascii="Times New Roman" w:hAnsi="Times New Roman" w:cs="Times New Roman"/>
          <w:sz w:val="24"/>
          <w:szCs w:val="24"/>
        </w:rPr>
        <w:t>S</w:t>
      </w:r>
      <w:r w:rsidR="002362AA">
        <w:rPr>
          <w:rFonts w:ascii="Times New Roman" w:hAnsi="Times New Roman" w:cs="Times New Roman"/>
          <w:sz w:val="24"/>
          <w:szCs w:val="24"/>
        </w:rPr>
        <w:t>pecification document</w:t>
      </w:r>
      <w:r w:rsidRPr="00A5291D">
        <w:rPr>
          <w:rFonts w:ascii="Times New Roman" w:hAnsi="Times New Roman" w:cs="Times New Roman"/>
          <w:sz w:val="24"/>
          <w:szCs w:val="24"/>
        </w:rPr>
        <w:t xml:space="preserve"> and can be explicitly viewed in the corresponding GitHub page.</w:t>
      </w:r>
    </w:p>
    <w:p w14:paraId="6BED8FB1" w14:textId="2F7CFCFD" w:rsidR="000D795E" w:rsidRPr="00A5291D" w:rsidRDefault="000D795E" w:rsidP="00A5291D">
      <w:pPr>
        <w:ind w:firstLine="0"/>
        <w:jc w:val="center"/>
        <w:rPr>
          <w:rFonts w:ascii="Times New Roman" w:hAnsi="Times New Roman" w:cs="Times New Roman"/>
          <w:sz w:val="24"/>
          <w:szCs w:val="24"/>
        </w:rPr>
      </w:pPr>
      <w:r w:rsidRPr="00A5291D">
        <w:rPr>
          <w:rFonts w:ascii="Times New Roman" w:hAnsi="Times New Roman" w:cs="Times New Roman"/>
          <w:b/>
          <w:bCs/>
          <w:sz w:val="24"/>
          <w:szCs w:val="24"/>
        </w:rPr>
        <w:t>General Project Structure</w:t>
      </w:r>
      <w:r w:rsidRPr="00A5291D">
        <w:rPr>
          <w:rFonts w:ascii="Times New Roman" w:hAnsi="Times New Roman" w:cs="Times New Roman"/>
          <w:sz w:val="24"/>
          <w:szCs w:val="24"/>
        </w:rPr>
        <w:t>:</w:t>
      </w:r>
    </w:p>
    <w:p w14:paraId="60083A0A" w14:textId="7D2F7922" w:rsidR="002E4ED7" w:rsidRPr="00A5291D" w:rsidRDefault="002619AB" w:rsidP="00A5291D">
      <w:pPr>
        <w:ind w:firstLine="0"/>
        <w:rPr>
          <w:rFonts w:ascii="Times New Roman" w:hAnsi="Times New Roman" w:cs="Times New Roman"/>
          <w:sz w:val="24"/>
          <w:szCs w:val="24"/>
        </w:rPr>
      </w:pPr>
      <w:r w:rsidRPr="00A5291D">
        <w:rPr>
          <w:rFonts w:ascii="Times New Roman" w:hAnsi="Times New Roman" w:cs="Times New Roman"/>
          <w:sz w:val="24"/>
          <w:szCs w:val="24"/>
        </w:rPr>
        <w:t xml:space="preserve">The Python project is divided into </w:t>
      </w:r>
      <w:r w:rsidR="005E22B5" w:rsidRPr="00A5291D">
        <w:rPr>
          <w:rFonts w:ascii="Times New Roman" w:hAnsi="Times New Roman" w:cs="Times New Roman"/>
          <w:sz w:val="24"/>
          <w:szCs w:val="24"/>
        </w:rPr>
        <w:t xml:space="preserve">3 </w:t>
      </w:r>
      <w:r w:rsidRPr="00A5291D">
        <w:rPr>
          <w:rFonts w:ascii="Times New Roman" w:hAnsi="Times New Roman" w:cs="Times New Roman"/>
          <w:sz w:val="24"/>
          <w:szCs w:val="24"/>
        </w:rPr>
        <w:t>main components. The custom API</w:t>
      </w:r>
      <w:r w:rsidR="005E22B5" w:rsidRPr="00A5291D">
        <w:rPr>
          <w:rFonts w:ascii="Times New Roman" w:hAnsi="Times New Roman" w:cs="Times New Roman"/>
          <w:sz w:val="24"/>
          <w:szCs w:val="24"/>
        </w:rPr>
        <w:t>: w</w:t>
      </w:r>
      <w:r w:rsidRPr="00A5291D">
        <w:rPr>
          <w:rFonts w:ascii="Times New Roman" w:hAnsi="Times New Roman" w:cs="Times New Roman"/>
          <w:sz w:val="24"/>
          <w:szCs w:val="24"/>
        </w:rPr>
        <w:t xml:space="preserve">hich includes the main script that generates the server which hosts the API, a put script for posting information to the API, a get script for getting information from the API, and an update script which is for updating </w:t>
      </w:r>
      <w:r w:rsidR="005E22B5" w:rsidRPr="00A5291D">
        <w:rPr>
          <w:rFonts w:ascii="Times New Roman" w:hAnsi="Times New Roman" w:cs="Times New Roman"/>
          <w:sz w:val="24"/>
          <w:szCs w:val="24"/>
        </w:rPr>
        <w:t xml:space="preserve">entries. The public API’s: each public API is integrated into a function housed in its own script for calling. Lastly, the Driver file: which integrates the usage and ability of all the API’s. </w:t>
      </w:r>
      <w:r w:rsidR="002E4ED7" w:rsidRPr="00A5291D">
        <w:rPr>
          <w:rFonts w:ascii="Times New Roman" w:hAnsi="Times New Roman" w:cs="Times New Roman"/>
          <w:sz w:val="24"/>
          <w:szCs w:val="24"/>
        </w:rPr>
        <w:t xml:space="preserve"> </w:t>
      </w:r>
    </w:p>
    <w:p w14:paraId="77849085" w14:textId="4E4C59B1" w:rsidR="00B55A62" w:rsidRPr="00A5291D" w:rsidRDefault="00B55A62" w:rsidP="00A5291D">
      <w:pPr>
        <w:pStyle w:val="Heading1"/>
        <w:rPr>
          <w:rFonts w:ascii="Times New Roman" w:hAnsi="Times New Roman" w:cs="Times New Roman"/>
          <w:sz w:val="24"/>
          <w:szCs w:val="24"/>
        </w:rPr>
      </w:pPr>
      <w:r w:rsidRPr="00A5291D">
        <w:rPr>
          <w:rFonts w:ascii="Times New Roman" w:hAnsi="Times New Roman" w:cs="Times New Roman"/>
          <w:sz w:val="24"/>
          <w:szCs w:val="24"/>
        </w:rPr>
        <w:t>Custom API</w:t>
      </w:r>
      <w:r w:rsidR="000D795E" w:rsidRPr="00A5291D">
        <w:rPr>
          <w:rFonts w:ascii="Times New Roman" w:hAnsi="Times New Roman" w:cs="Times New Roman"/>
          <w:sz w:val="24"/>
          <w:szCs w:val="24"/>
        </w:rPr>
        <w:t>:</w:t>
      </w:r>
    </w:p>
    <w:p w14:paraId="6185733E" w14:textId="77777777" w:rsidR="003A6F02" w:rsidRPr="00A5291D" w:rsidRDefault="00E10A9F" w:rsidP="00A5291D">
      <w:pPr>
        <w:rPr>
          <w:rFonts w:ascii="Times New Roman" w:hAnsi="Times New Roman" w:cs="Times New Roman"/>
          <w:sz w:val="24"/>
          <w:szCs w:val="24"/>
        </w:rPr>
      </w:pPr>
      <w:r w:rsidRPr="00A5291D">
        <w:rPr>
          <w:rFonts w:ascii="Times New Roman" w:hAnsi="Times New Roman" w:cs="Times New Roman"/>
          <w:sz w:val="24"/>
          <w:szCs w:val="24"/>
        </w:rPr>
        <w:t xml:space="preserve">The custom API uses FLASK </w:t>
      </w:r>
      <w:r w:rsidR="002E4ED7" w:rsidRPr="00A5291D">
        <w:rPr>
          <w:rFonts w:ascii="Times New Roman" w:hAnsi="Times New Roman" w:cs="Times New Roman"/>
          <w:sz w:val="24"/>
          <w:szCs w:val="24"/>
        </w:rPr>
        <w:t>framework and</w:t>
      </w:r>
      <w:r w:rsidRPr="00A5291D">
        <w:rPr>
          <w:rFonts w:ascii="Times New Roman" w:hAnsi="Times New Roman" w:cs="Times New Roman"/>
          <w:sz w:val="24"/>
          <w:szCs w:val="24"/>
        </w:rPr>
        <w:t xml:space="preserve"> hosts the local server that contains the SQL database that contains information about cats. </w:t>
      </w:r>
      <w:r w:rsidR="002E4ED7" w:rsidRPr="00A5291D">
        <w:rPr>
          <w:rFonts w:ascii="Times New Roman" w:hAnsi="Times New Roman" w:cs="Times New Roman"/>
          <w:sz w:val="24"/>
          <w:szCs w:val="24"/>
        </w:rPr>
        <w:t>The custom API has basic CRUD (Create, Read, Update, Delete) functionality. When the main.py file is running, the sever is actively being hosted and can have changes made through the other functions in the python project.</w:t>
      </w:r>
      <w:r w:rsidR="003A6F02" w:rsidRPr="00A5291D">
        <w:rPr>
          <w:rFonts w:ascii="Times New Roman" w:hAnsi="Times New Roman" w:cs="Times New Roman"/>
          <w:sz w:val="24"/>
          <w:szCs w:val="24"/>
        </w:rPr>
        <w:t xml:space="preserve"> </w:t>
      </w:r>
    </w:p>
    <w:p w14:paraId="1CE5FC55" w14:textId="77777777" w:rsidR="003A6F02" w:rsidRPr="00A5291D" w:rsidRDefault="003A6F02" w:rsidP="00A5291D">
      <w:pPr>
        <w:rPr>
          <w:rFonts w:ascii="Times New Roman" w:hAnsi="Times New Roman" w:cs="Times New Roman"/>
          <w:sz w:val="24"/>
          <w:szCs w:val="24"/>
        </w:rPr>
      </w:pPr>
      <w:r w:rsidRPr="00A5291D">
        <w:rPr>
          <w:rFonts w:ascii="Times New Roman" w:hAnsi="Times New Roman" w:cs="Times New Roman"/>
          <w:sz w:val="24"/>
          <w:szCs w:val="24"/>
        </w:rPr>
        <w:t xml:space="preserve">Aside from the main script that hosts the API, the other part of the API are the 3 functions that act as a liaison between the custom API and the rest of the project. </w:t>
      </w:r>
    </w:p>
    <w:p w14:paraId="12325621" w14:textId="70CA532E" w:rsidR="00E10A9F" w:rsidRPr="00A5291D" w:rsidRDefault="003A6F02" w:rsidP="00A5291D">
      <w:pPr>
        <w:rPr>
          <w:rFonts w:ascii="Times New Roman" w:hAnsi="Times New Roman" w:cs="Times New Roman"/>
          <w:sz w:val="24"/>
          <w:szCs w:val="24"/>
        </w:rPr>
      </w:pPr>
      <w:r w:rsidRPr="00A5291D">
        <w:rPr>
          <w:rFonts w:ascii="Times New Roman" w:hAnsi="Times New Roman" w:cs="Times New Roman"/>
          <w:sz w:val="24"/>
          <w:szCs w:val="24"/>
        </w:rPr>
        <w:lastRenderedPageBreak/>
        <w:t xml:space="preserve">The put.py file contains the functionality to post information to the server through the API. It contains two methods, </w:t>
      </w:r>
      <w:proofErr w:type="gramStart"/>
      <w:r w:rsidRPr="00A5291D">
        <w:rPr>
          <w:rFonts w:ascii="Times New Roman" w:hAnsi="Times New Roman" w:cs="Times New Roman"/>
          <w:sz w:val="24"/>
          <w:szCs w:val="24"/>
        </w:rPr>
        <w:t>put(</w:t>
      </w:r>
      <w:proofErr w:type="gramEnd"/>
      <w:r w:rsidRPr="00A5291D">
        <w:rPr>
          <w:rFonts w:ascii="Times New Roman" w:hAnsi="Times New Roman" w:cs="Times New Roman"/>
          <w:sz w:val="24"/>
          <w:szCs w:val="24"/>
        </w:rPr>
        <w:t xml:space="preserve">) and put new(). Put is used for adding some default entries to the database. </w:t>
      </w:r>
      <w:proofErr w:type="spellStart"/>
      <w:r w:rsidRPr="00A5291D">
        <w:rPr>
          <w:rFonts w:ascii="Times New Roman" w:hAnsi="Times New Roman" w:cs="Times New Roman"/>
          <w:sz w:val="24"/>
          <w:szCs w:val="24"/>
        </w:rPr>
        <w:t>put_</w:t>
      </w:r>
      <w:proofErr w:type="gramStart"/>
      <w:r w:rsidRPr="00A5291D">
        <w:rPr>
          <w:rFonts w:ascii="Times New Roman" w:hAnsi="Times New Roman" w:cs="Times New Roman"/>
          <w:sz w:val="24"/>
          <w:szCs w:val="24"/>
        </w:rPr>
        <w:t>new</w:t>
      </w:r>
      <w:proofErr w:type="spellEnd"/>
      <w:r w:rsidRPr="00A5291D">
        <w:rPr>
          <w:rFonts w:ascii="Times New Roman" w:hAnsi="Times New Roman" w:cs="Times New Roman"/>
          <w:sz w:val="24"/>
          <w:szCs w:val="24"/>
        </w:rPr>
        <w:t>(</w:t>
      </w:r>
      <w:proofErr w:type="gramEnd"/>
      <w:r w:rsidRPr="00A5291D">
        <w:rPr>
          <w:rFonts w:ascii="Times New Roman" w:hAnsi="Times New Roman" w:cs="Times New Roman"/>
          <w:sz w:val="24"/>
          <w:szCs w:val="24"/>
        </w:rPr>
        <w:t>) is used for adding new entries.</w:t>
      </w:r>
    </w:p>
    <w:p w14:paraId="39A28037" w14:textId="251F657B" w:rsidR="003A6F02" w:rsidRPr="00A5291D" w:rsidRDefault="003A6F02" w:rsidP="000D729B">
      <w:pPr>
        <w:rPr>
          <w:rFonts w:ascii="Times New Roman" w:hAnsi="Times New Roman" w:cs="Times New Roman"/>
          <w:sz w:val="24"/>
          <w:szCs w:val="24"/>
        </w:rPr>
      </w:pPr>
      <w:r w:rsidRPr="00A5291D">
        <w:rPr>
          <w:rFonts w:ascii="Times New Roman" w:hAnsi="Times New Roman" w:cs="Times New Roman"/>
          <w:sz w:val="24"/>
          <w:szCs w:val="24"/>
        </w:rPr>
        <w:t>The get.py file contains a simple method to return a Json object of information from the API. It queries the API based on primary key to return the text information in the corresponding database</w:t>
      </w:r>
      <w:r w:rsidR="000D729B">
        <w:rPr>
          <w:rFonts w:ascii="Times New Roman" w:hAnsi="Times New Roman" w:cs="Times New Roman"/>
          <w:sz w:val="24"/>
          <w:szCs w:val="24"/>
        </w:rPr>
        <w:t xml:space="preserve"> </w:t>
      </w:r>
      <w:r w:rsidRPr="00A5291D">
        <w:rPr>
          <w:rFonts w:ascii="Times New Roman" w:hAnsi="Times New Roman" w:cs="Times New Roman"/>
          <w:sz w:val="24"/>
          <w:szCs w:val="24"/>
        </w:rPr>
        <w:t>entry back in the form of a Json object.</w:t>
      </w:r>
    </w:p>
    <w:p w14:paraId="46CCE77A" w14:textId="061FEC18" w:rsidR="003A6F02" w:rsidRPr="00A5291D" w:rsidRDefault="003A6F02" w:rsidP="00A5291D">
      <w:pPr>
        <w:ind w:firstLine="0"/>
        <w:rPr>
          <w:rFonts w:ascii="Times New Roman" w:hAnsi="Times New Roman" w:cs="Times New Roman"/>
          <w:sz w:val="24"/>
          <w:szCs w:val="24"/>
        </w:rPr>
      </w:pPr>
      <w:r w:rsidRPr="00A5291D">
        <w:rPr>
          <w:rFonts w:ascii="Times New Roman" w:hAnsi="Times New Roman" w:cs="Times New Roman"/>
          <w:sz w:val="24"/>
          <w:szCs w:val="24"/>
        </w:rPr>
        <w:tab/>
        <w:t>The update.py file contains a simple method to update entries in the database. it accepts a primary key as parameters, a text field for identifying the attribute of the entry to be modified, and a text field for the new information that will be posted in the entry.</w:t>
      </w:r>
    </w:p>
    <w:p w14:paraId="3EEB263B" w14:textId="112B7EE3" w:rsidR="004044D4" w:rsidRPr="00A5291D" w:rsidRDefault="004044D4" w:rsidP="00A5291D">
      <w:pPr>
        <w:ind w:firstLine="0"/>
        <w:rPr>
          <w:rFonts w:ascii="Times New Roman" w:hAnsi="Times New Roman" w:cs="Times New Roman"/>
          <w:sz w:val="24"/>
          <w:szCs w:val="24"/>
        </w:rPr>
      </w:pPr>
      <w:r w:rsidRPr="00A5291D">
        <w:rPr>
          <w:rFonts w:ascii="Times New Roman" w:hAnsi="Times New Roman" w:cs="Times New Roman"/>
          <w:sz w:val="24"/>
          <w:szCs w:val="24"/>
        </w:rPr>
        <w:tab/>
        <w:t xml:space="preserve">Each of the functions manipulates an SQL database hosted on the server. </w:t>
      </w:r>
      <w:r w:rsidRPr="00A5291D">
        <w:rPr>
          <w:rFonts w:ascii="Times New Roman" w:hAnsi="Times New Roman" w:cs="Times New Roman"/>
          <w:sz w:val="24"/>
          <w:szCs w:val="24"/>
        </w:rPr>
        <w:t>The SQL database used by the custom API only stores string information, this was decided to keep types between functions calls for each separate API consistent. All information returned from each API is converted to string format so it can easily read and posted by the custom API.</w:t>
      </w:r>
    </w:p>
    <w:p w14:paraId="5BBFD151" w14:textId="196C8268" w:rsidR="00B55A62" w:rsidRPr="00A5291D" w:rsidRDefault="00B55A62" w:rsidP="00A5291D">
      <w:pPr>
        <w:pStyle w:val="Heading1"/>
        <w:rPr>
          <w:rFonts w:ascii="Times New Roman" w:hAnsi="Times New Roman" w:cs="Times New Roman"/>
          <w:sz w:val="24"/>
          <w:szCs w:val="24"/>
        </w:rPr>
      </w:pPr>
      <w:r w:rsidRPr="00A5291D">
        <w:rPr>
          <w:rFonts w:ascii="Times New Roman" w:hAnsi="Times New Roman" w:cs="Times New Roman"/>
          <w:sz w:val="24"/>
          <w:szCs w:val="24"/>
        </w:rPr>
        <w:t>Public API’s</w:t>
      </w:r>
      <w:r w:rsidR="000D795E" w:rsidRPr="00A5291D">
        <w:rPr>
          <w:rFonts w:ascii="Times New Roman" w:hAnsi="Times New Roman" w:cs="Times New Roman"/>
          <w:sz w:val="24"/>
          <w:szCs w:val="24"/>
        </w:rPr>
        <w:t>:</w:t>
      </w:r>
    </w:p>
    <w:p w14:paraId="74D22F67" w14:textId="1CD7FAE5" w:rsidR="00331DB2" w:rsidRPr="00A5291D" w:rsidRDefault="000B40A6" w:rsidP="00A5291D">
      <w:pPr>
        <w:ind w:firstLine="0"/>
        <w:rPr>
          <w:rFonts w:ascii="Times New Roman" w:hAnsi="Times New Roman" w:cs="Times New Roman"/>
          <w:sz w:val="24"/>
          <w:szCs w:val="24"/>
        </w:rPr>
      </w:pPr>
      <w:r w:rsidRPr="00A5291D">
        <w:rPr>
          <w:rFonts w:ascii="Times New Roman" w:hAnsi="Times New Roman" w:cs="Times New Roman"/>
          <w:sz w:val="24"/>
          <w:szCs w:val="24"/>
        </w:rPr>
        <w:t>The 3 public API’s chosen were the Cat Breed Classifier API from Zyla Labs, then Cat Information API from Zyla Labs, and googles YouTube API.</w:t>
      </w:r>
    </w:p>
    <w:p w14:paraId="6898E61B" w14:textId="77777777" w:rsidR="00B55A62" w:rsidRPr="00A5291D" w:rsidRDefault="00B55A62" w:rsidP="00A5291D">
      <w:pPr>
        <w:pStyle w:val="Heading1"/>
        <w:numPr>
          <w:ilvl w:val="0"/>
          <w:numId w:val="1"/>
        </w:numPr>
        <w:rPr>
          <w:rFonts w:ascii="Times New Roman" w:hAnsi="Times New Roman" w:cs="Times New Roman"/>
          <w:b w:val="0"/>
          <w:bCs w:val="0"/>
          <w:sz w:val="24"/>
          <w:szCs w:val="24"/>
        </w:rPr>
      </w:pPr>
      <w:r w:rsidRPr="00A5291D">
        <w:rPr>
          <w:rFonts w:ascii="Times New Roman" w:hAnsi="Times New Roman" w:cs="Times New Roman"/>
          <w:b w:val="0"/>
          <w:bCs w:val="0"/>
          <w:sz w:val="24"/>
          <w:szCs w:val="24"/>
        </w:rPr>
        <w:t>Cat Classifier API</w:t>
      </w:r>
    </w:p>
    <w:p w14:paraId="14E130D5" w14:textId="2AC5F509" w:rsidR="000B40A6" w:rsidRPr="00A5291D" w:rsidRDefault="000B40A6" w:rsidP="00A5291D">
      <w:pPr>
        <w:rPr>
          <w:rFonts w:ascii="Times New Roman" w:hAnsi="Times New Roman" w:cs="Times New Roman"/>
          <w:sz w:val="24"/>
          <w:szCs w:val="24"/>
        </w:rPr>
      </w:pPr>
      <w:r w:rsidRPr="00A5291D">
        <w:rPr>
          <w:rFonts w:ascii="Times New Roman" w:hAnsi="Times New Roman" w:cs="Times New Roman"/>
          <w:sz w:val="24"/>
          <w:szCs w:val="24"/>
        </w:rPr>
        <w:t>The Cat Breed Classifier API from Zyla labs is based on a “well trained” machine learning algorithm that can identify cat breeds in an image. When an image URL is sent to the API, the API replies with a Json object which contain multiple scores and cat breeds. The score closest to 1 is the most accurate match.</w:t>
      </w:r>
      <w:r w:rsidR="00B73AEF" w:rsidRPr="00A5291D">
        <w:rPr>
          <w:rFonts w:ascii="Times New Roman" w:hAnsi="Times New Roman" w:cs="Times New Roman"/>
          <w:sz w:val="24"/>
          <w:szCs w:val="24"/>
        </w:rPr>
        <w:t xml:space="preserve"> The file INFOproj_CATCLASSFIER_API.py houses the method which calls this API. The method </w:t>
      </w:r>
      <w:proofErr w:type="spellStart"/>
      <w:r w:rsidR="00B73AEF" w:rsidRPr="00A5291D">
        <w:rPr>
          <w:rFonts w:ascii="Times New Roman" w:hAnsi="Times New Roman" w:cs="Times New Roman"/>
          <w:sz w:val="24"/>
          <w:szCs w:val="24"/>
        </w:rPr>
        <w:t>classify_</w:t>
      </w:r>
      <w:proofErr w:type="gramStart"/>
      <w:r w:rsidR="00B73AEF" w:rsidRPr="00A5291D">
        <w:rPr>
          <w:rFonts w:ascii="Times New Roman" w:hAnsi="Times New Roman" w:cs="Times New Roman"/>
          <w:sz w:val="24"/>
          <w:szCs w:val="24"/>
        </w:rPr>
        <w:t>cat</w:t>
      </w:r>
      <w:proofErr w:type="spellEnd"/>
      <w:r w:rsidR="00B73AEF" w:rsidRPr="00A5291D">
        <w:rPr>
          <w:rFonts w:ascii="Times New Roman" w:hAnsi="Times New Roman" w:cs="Times New Roman"/>
          <w:sz w:val="24"/>
          <w:szCs w:val="24"/>
        </w:rPr>
        <w:t>(</w:t>
      </w:r>
      <w:proofErr w:type="gramEnd"/>
      <w:r w:rsidR="00B73AEF" w:rsidRPr="00A5291D">
        <w:rPr>
          <w:rFonts w:ascii="Times New Roman" w:hAnsi="Times New Roman" w:cs="Times New Roman"/>
          <w:sz w:val="24"/>
          <w:szCs w:val="24"/>
        </w:rPr>
        <w:t xml:space="preserve">) sends an image URL to the API, acquires the Json response, and then a simple for loop is used to iterate through the response, </w:t>
      </w:r>
      <w:r w:rsidR="00B73AEF" w:rsidRPr="00A5291D">
        <w:rPr>
          <w:rFonts w:ascii="Times New Roman" w:hAnsi="Times New Roman" w:cs="Times New Roman"/>
          <w:sz w:val="24"/>
          <w:szCs w:val="24"/>
        </w:rPr>
        <w:lastRenderedPageBreak/>
        <w:t>measure each accuracy score, and acquire the breed with the highest score. The name of the breed is returned.</w:t>
      </w:r>
    </w:p>
    <w:p w14:paraId="6ED7264F" w14:textId="6B74E0DE" w:rsidR="00B55A62" w:rsidRPr="00A5291D" w:rsidRDefault="00B55A62" w:rsidP="00A5291D">
      <w:pPr>
        <w:pStyle w:val="Heading1"/>
        <w:numPr>
          <w:ilvl w:val="0"/>
          <w:numId w:val="1"/>
        </w:numPr>
        <w:rPr>
          <w:rFonts w:ascii="Times New Roman" w:hAnsi="Times New Roman" w:cs="Times New Roman"/>
          <w:b w:val="0"/>
          <w:bCs w:val="0"/>
          <w:sz w:val="24"/>
          <w:szCs w:val="24"/>
        </w:rPr>
      </w:pPr>
      <w:r w:rsidRPr="00A5291D">
        <w:rPr>
          <w:rFonts w:ascii="Times New Roman" w:hAnsi="Times New Roman" w:cs="Times New Roman"/>
          <w:b w:val="0"/>
          <w:bCs w:val="0"/>
          <w:sz w:val="24"/>
          <w:szCs w:val="24"/>
        </w:rPr>
        <w:t xml:space="preserve">Cat </w:t>
      </w:r>
      <w:r w:rsidR="00B73AEF" w:rsidRPr="00A5291D">
        <w:rPr>
          <w:rFonts w:ascii="Times New Roman" w:hAnsi="Times New Roman" w:cs="Times New Roman"/>
          <w:b w:val="0"/>
          <w:bCs w:val="0"/>
          <w:sz w:val="24"/>
          <w:szCs w:val="24"/>
        </w:rPr>
        <w:t xml:space="preserve">Information </w:t>
      </w:r>
      <w:r w:rsidRPr="00A5291D">
        <w:rPr>
          <w:rFonts w:ascii="Times New Roman" w:hAnsi="Times New Roman" w:cs="Times New Roman"/>
          <w:b w:val="0"/>
          <w:bCs w:val="0"/>
          <w:sz w:val="24"/>
          <w:szCs w:val="24"/>
        </w:rPr>
        <w:t>API</w:t>
      </w:r>
    </w:p>
    <w:p w14:paraId="46F91719" w14:textId="57293B28" w:rsidR="00B73AEF" w:rsidRPr="00A5291D" w:rsidRDefault="00B73AEF" w:rsidP="00A5291D">
      <w:pPr>
        <w:rPr>
          <w:rFonts w:ascii="Times New Roman" w:hAnsi="Times New Roman" w:cs="Times New Roman"/>
          <w:sz w:val="24"/>
          <w:szCs w:val="24"/>
        </w:rPr>
      </w:pPr>
      <w:r w:rsidRPr="00A5291D">
        <w:rPr>
          <w:rFonts w:ascii="Times New Roman" w:hAnsi="Times New Roman" w:cs="Times New Roman"/>
          <w:sz w:val="24"/>
          <w:szCs w:val="24"/>
        </w:rPr>
        <w:t>The Cat Information API from Zyla labs is used to extract facts about a specific cat breed from an existing cat fact database. Some of the basic facts the API can provide based on cat breed include place of origin, average lifespan, a score of intelligence, and others. The file INFOproj_CATFACTS_API.py houses the method which calls tis API. The python file contains the method “</w:t>
      </w:r>
      <w:proofErr w:type="spellStart"/>
      <w:r w:rsidRPr="00A5291D">
        <w:rPr>
          <w:rFonts w:ascii="Times New Roman" w:hAnsi="Times New Roman" w:cs="Times New Roman"/>
          <w:sz w:val="24"/>
          <w:szCs w:val="24"/>
        </w:rPr>
        <w:t>get_cat_</w:t>
      </w:r>
      <w:proofErr w:type="gramStart"/>
      <w:r w:rsidRPr="00A5291D">
        <w:rPr>
          <w:rFonts w:ascii="Times New Roman" w:hAnsi="Times New Roman" w:cs="Times New Roman"/>
          <w:sz w:val="24"/>
          <w:szCs w:val="24"/>
        </w:rPr>
        <w:t>facts</w:t>
      </w:r>
      <w:proofErr w:type="spellEnd"/>
      <w:r w:rsidRPr="00A5291D">
        <w:rPr>
          <w:rFonts w:ascii="Times New Roman" w:hAnsi="Times New Roman" w:cs="Times New Roman"/>
          <w:sz w:val="24"/>
          <w:szCs w:val="24"/>
        </w:rPr>
        <w:t>(</w:t>
      </w:r>
      <w:proofErr w:type="gramEnd"/>
      <w:r w:rsidRPr="00A5291D">
        <w:rPr>
          <w:rFonts w:ascii="Times New Roman" w:hAnsi="Times New Roman" w:cs="Times New Roman"/>
          <w:sz w:val="24"/>
          <w:szCs w:val="24"/>
        </w:rPr>
        <w:t>)” which accepts a string for breed name, and sends a request to the cat information API. The API returns a Json response of simple cat facts for the specified breed. The Json information returned is then filtered and formatted to a readable string that can be printed in the console.</w:t>
      </w:r>
    </w:p>
    <w:p w14:paraId="71E599E2" w14:textId="5776C4DA" w:rsidR="576062CF" w:rsidRPr="00A5291D" w:rsidRDefault="0010345E" w:rsidP="00A5291D">
      <w:pPr>
        <w:pStyle w:val="Heading1"/>
        <w:numPr>
          <w:ilvl w:val="0"/>
          <w:numId w:val="1"/>
        </w:numPr>
        <w:rPr>
          <w:rFonts w:ascii="Times New Roman" w:hAnsi="Times New Roman" w:cs="Times New Roman"/>
          <w:b w:val="0"/>
          <w:bCs w:val="0"/>
          <w:sz w:val="24"/>
          <w:szCs w:val="24"/>
        </w:rPr>
      </w:pPr>
      <w:r w:rsidRPr="00A5291D">
        <w:rPr>
          <w:rFonts w:ascii="Times New Roman" w:hAnsi="Times New Roman" w:cs="Times New Roman"/>
          <w:b w:val="0"/>
          <w:bCs w:val="0"/>
          <w:sz w:val="24"/>
          <w:szCs w:val="24"/>
        </w:rPr>
        <w:t>YouTube</w:t>
      </w:r>
      <w:r w:rsidR="72E609EB" w:rsidRPr="00A5291D">
        <w:rPr>
          <w:rFonts w:ascii="Times New Roman" w:hAnsi="Times New Roman" w:cs="Times New Roman"/>
          <w:b w:val="0"/>
          <w:bCs w:val="0"/>
          <w:sz w:val="24"/>
          <w:szCs w:val="24"/>
        </w:rPr>
        <w:t xml:space="preserve"> </w:t>
      </w:r>
      <w:r w:rsidRPr="00A5291D">
        <w:rPr>
          <w:rFonts w:ascii="Times New Roman" w:hAnsi="Times New Roman" w:cs="Times New Roman"/>
          <w:b w:val="0"/>
          <w:bCs w:val="0"/>
          <w:sz w:val="24"/>
          <w:szCs w:val="24"/>
        </w:rPr>
        <w:t>API</w:t>
      </w:r>
    </w:p>
    <w:p w14:paraId="5493F111" w14:textId="1CD92E0F" w:rsidR="0010345E" w:rsidRPr="00A5291D" w:rsidRDefault="0010345E" w:rsidP="00A5291D">
      <w:pPr>
        <w:rPr>
          <w:rFonts w:ascii="Times New Roman" w:hAnsi="Times New Roman" w:cs="Times New Roman"/>
          <w:sz w:val="24"/>
          <w:szCs w:val="24"/>
        </w:rPr>
      </w:pPr>
      <w:r w:rsidRPr="00A5291D">
        <w:rPr>
          <w:rFonts w:ascii="Times New Roman" w:hAnsi="Times New Roman" w:cs="Times New Roman"/>
          <w:sz w:val="24"/>
          <w:szCs w:val="24"/>
        </w:rPr>
        <w:t>The YouTube API is a free API hosted on the Google developer platform. The YouTube API can be used to gather video analytic data, search results, and other information from the YouTube platform. The python file INFOproj_YOUTUBE_API.py houses the method which calls this API</w:t>
      </w:r>
      <w:r w:rsidR="00B66DDD" w:rsidRPr="00A5291D">
        <w:rPr>
          <w:rFonts w:ascii="Times New Roman" w:hAnsi="Times New Roman" w:cs="Times New Roman"/>
          <w:sz w:val="24"/>
          <w:szCs w:val="24"/>
        </w:rPr>
        <w:t xml:space="preserve">. It contains one method </w:t>
      </w:r>
      <w:proofErr w:type="spellStart"/>
      <w:r w:rsidR="00B66DDD" w:rsidRPr="00A5291D">
        <w:rPr>
          <w:rFonts w:ascii="Times New Roman" w:hAnsi="Times New Roman" w:cs="Times New Roman"/>
          <w:sz w:val="24"/>
          <w:szCs w:val="24"/>
        </w:rPr>
        <w:t>get_youtube_</w:t>
      </w:r>
      <w:proofErr w:type="gramStart"/>
      <w:r w:rsidR="00B66DDD" w:rsidRPr="00A5291D">
        <w:rPr>
          <w:rFonts w:ascii="Times New Roman" w:hAnsi="Times New Roman" w:cs="Times New Roman"/>
          <w:sz w:val="24"/>
          <w:szCs w:val="24"/>
        </w:rPr>
        <w:t>videos</w:t>
      </w:r>
      <w:proofErr w:type="spellEnd"/>
      <w:r w:rsidR="00B66DDD" w:rsidRPr="00A5291D">
        <w:rPr>
          <w:rFonts w:ascii="Times New Roman" w:hAnsi="Times New Roman" w:cs="Times New Roman"/>
          <w:sz w:val="24"/>
          <w:szCs w:val="24"/>
        </w:rPr>
        <w:t>(</w:t>
      </w:r>
      <w:proofErr w:type="gramEnd"/>
      <w:r w:rsidR="00B66DDD" w:rsidRPr="00A5291D">
        <w:rPr>
          <w:rFonts w:ascii="Times New Roman" w:hAnsi="Times New Roman" w:cs="Times New Roman"/>
          <w:sz w:val="24"/>
          <w:szCs w:val="24"/>
        </w:rPr>
        <w:t>). This method creates a request to the YouTube API, the YouTube API returns Json object representing a video based of the keyword sent to the method. One video result is returned. The video ID is extracted from the Json object and is added to the standard YouTube watch URL. The YouTube URL of the video is returned in string format. Below is snippet of the return statement for this method for clearer understanding.</w:t>
      </w:r>
    </w:p>
    <w:p w14:paraId="09BC513E" w14:textId="77777777" w:rsidR="00B66DDD" w:rsidRPr="00A5291D" w:rsidRDefault="00B66DDD" w:rsidP="00A5291D">
      <w:pPr>
        <w:keepNext/>
        <w:rPr>
          <w:rFonts w:ascii="Times New Roman" w:hAnsi="Times New Roman" w:cs="Times New Roman"/>
          <w:sz w:val="24"/>
          <w:szCs w:val="24"/>
        </w:rPr>
      </w:pPr>
      <w:r w:rsidRPr="00A5291D">
        <w:rPr>
          <w:rFonts w:ascii="Times New Roman" w:hAnsi="Times New Roman" w:cs="Times New Roman"/>
          <w:noProof/>
          <w:sz w:val="24"/>
          <w:szCs w:val="24"/>
        </w:rPr>
        <w:lastRenderedPageBreak/>
        <w:drawing>
          <wp:inline distT="0" distB="0" distL="0" distR="0" wp14:anchorId="226AD4A8" wp14:editId="776D05D9">
            <wp:extent cx="4429125" cy="1933575"/>
            <wp:effectExtent l="0" t="0" r="9525" b="9525"/>
            <wp:docPr id="14554631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63115" name="Picture 1" descr="A screen shot of a computer&#10;&#10;Description automatically generated"/>
                    <pic:cNvPicPr/>
                  </pic:nvPicPr>
                  <pic:blipFill>
                    <a:blip r:embed="rId10"/>
                    <a:stretch>
                      <a:fillRect/>
                    </a:stretch>
                  </pic:blipFill>
                  <pic:spPr>
                    <a:xfrm>
                      <a:off x="0" y="0"/>
                      <a:ext cx="4429125" cy="1933575"/>
                    </a:xfrm>
                    <a:prstGeom prst="rect">
                      <a:avLst/>
                    </a:prstGeom>
                  </pic:spPr>
                </pic:pic>
              </a:graphicData>
            </a:graphic>
          </wp:inline>
        </w:drawing>
      </w:r>
    </w:p>
    <w:p w14:paraId="787B0CF4" w14:textId="0999F36A" w:rsidR="00B66DDD" w:rsidRPr="00A5291D" w:rsidRDefault="00B66DDD" w:rsidP="00A5291D">
      <w:pPr>
        <w:pStyle w:val="Caption"/>
        <w:rPr>
          <w:rFonts w:ascii="Times New Roman" w:hAnsi="Times New Roman" w:cs="Times New Roman"/>
          <w:sz w:val="24"/>
          <w:szCs w:val="24"/>
        </w:rPr>
      </w:pPr>
      <w:r w:rsidRPr="00A5291D">
        <w:rPr>
          <w:rFonts w:ascii="Times New Roman" w:hAnsi="Times New Roman" w:cs="Times New Roman"/>
          <w:sz w:val="24"/>
          <w:szCs w:val="24"/>
        </w:rPr>
        <w:fldChar w:fldCharType="begin"/>
      </w:r>
      <w:r w:rsidRPr="00A5291D">
        <w:rPr>
          <w:rFonts w:ascii="Times New Roman" w:hAnsi="Times New Roman" w:cs="Times New Roman"/>
          <w:sz w:val="24"/>
          <w:szCs w:val="24"/>
        </w:rPr>
        <w:instrText xml:space="preserve"> SEQ Figure \* ARABIC </w:instrText>
      </w:r>
      <w:r w:rsidRPr="00A5291D">
        <w:rPr>
          <w:rFonts w:ascii="Times New Roman" w:hAnsi="Times New Roman" w:cs="Times New Roman"/>
          <w:sz w:val="24"/>
          <w:szCs w:val="24"/>
        </w:rPr>
        <w:fldChar w:fldCharType="separate"/>
      </w:r>
      <w:r w:rsidRPr="00A5291D">
        <w:rPr>
          <w:rFonts w:ascii="Times New Roman" w:hAnsi="Times New Roman" w:cs="Times New Roman"/>
          <w:noProof/>
          <w:sz w:val="24"/>
          <w:szCs w:val="24"/>
        </w:rPr>
        <w:t>1</w:t>
      </w:r>
      <w:r w:rsidRPr="00A5291D">
        <w:rPr>
          <w:rFonts w:ascii="Times New Roman" w:hAnsi="Times New Roman" w:cs="Times New Roman"/>
          <w:sz w:val="24"/>
          <w:szCs w:val="24"/>
        </w:rPr>
        <w:fldChar w:fldCharType="end"/>
      </w:r>
      <w:r w:rsidRPr="00A5291D">
        <w:rPr>
          <w:rFonts w:ascii="Times New Roman" w:hAnsi="Times New Roman" w:cs="Times New Roman"/>
          <w:sz w:val="24"/>
          <w:szCs w:val="24"/>
        </w:rPr>
        <w:t xml:space="preserve"> getting the video ID from the response, appending it to the youtub</w:t>
      </w:r>
      <w:r w:rsidR="00A5291D">
        <w:rPr>
          <w:rFonts w:ascii="Times New Roman" w:hAnsi="Times New Roman" w:cs="Times New Roman"/>
          <w:sz w:val="24"/>
          <w:szCs w:val="24"/>
        </w:rPr>
        <w:t>e</w:t>
      </w:r>
      <w:r w:rsidRPr="00A5291D">
        <w:rPr>
          <w:rFonts w:ascii="Times New Roman" w:hAnsi="Times New Roman" w:cs="Times New Roman"/>
          <w:sz w:val="24"/>
          <w:szCs w:val="24"/>
        </w:rPr>
        <w:t xml:space="preserve">.com/watch </w:t>
      </w:r>
      <w:r w:rsidR="00A5291D" w:rsidRPr="00A5291D">
        <w:rPr>
          <w:rFonts w:ascii="Times New Roman" w:hAnsi="Times New Roman" w:cs="Times New Roman"/>
          <w:sz w:val="24"/>
          <w:szCs w:val="24"/>
        </w:rPr>
        <w:t>URL.</w:t>
      </w:r>
    </w:p>
    <w:p w14:paraId="191C85B8" w14:textId="1C9F024A" w:rsidR="00C15914" w:rsidRPr="00A5291D" w:rsidRDefault="000D795E" w:rsidP="00A5291D">
      <w:pPr>
        <w:ind w:firstLine="0"/>
        <w:jc w:val="center"/>
        <w:rPr>
          <w:rFonts w:ascii="Times New Roman" w:hAnsi="Times New Roman" w:cs="Times New Roman"/>
          <w:b/>
          <w:bCs/>
          <w:sz w:val="24"/>
          <w:szCs w:val="24"/>
        </w:rPr>
      </w:pPr>
      <w:r w:rsidRPr="00A5291D">
        <w:rPr>
          <w:rFonts w:ascii="Times New Roman" w:hAnsi="Times New Roman" w:cs="Times New Roman"/>
          <w:b/>
          <w:bCs/>
          <w:sz w:val="24"/>
          <w:szCs w:val="24"/>
        </w:rPr>
        <w:t>Driver</w:t>
      </w:r>
      <w:r w:rsidR="00C15914" w:rsidRPr="00A5291D">
        <w:rPr>
          <w:rFonts w:ascii="Times New Roman" w:hAnsi="Times New Roman" w:cs="Times New Roman"/>
          <w:b/>
          <w:bCs/>
          <w:sz w:val="24"/>
          <w:szCs w:val="24"/>
        </w:rPr>
        <w:t>:</w:t>
      </w:r>
    </w:p>
    <w:p w14:paraId="5AFE5630" w14:textId="4E971FBC" w:rsidR="00C15914" w:rsidRPr="00A5291D" w:rsidRDefault="00C15914" w:rsidP="00A5291D">
      <w:pPr>
        <w:ind w:firstLine="0"/>
        <w:rPr>
          <w:rFonts w:ascii="Times New Roman" w:hAnsi="Times New Roman" w:cs="Times New Roman"/>
          <w:sz w:val="24"/>
          <w:szCs w:val="24"/>
        </w:rPr>
      </w:pPr>
      <w:r w:rsidRPr="00A5291D">
        <w:rPr>
          <w:rFonts w:ascii="Times New Roman" w:hAnsi="Times New Roman" w:cs="Times New Roman"/>
          <w:sz w:val="24"/>
          <w:szCs w:val="24"/>
        </w:rPr>
        <w:t>The driver file (driver.py) is a simple and straightforward python script that showcases the functionality of</w:t>
      </w:r>
      <w:r w:rsidR="002619AB" w:rsidRPr="00A5291D">
        <w:rPr>
          <w:rFonts w:ascii="Times New Roman" w:hAnsi="Times New Roman" w:cs="Times New Roman"/>
          <w:sz w:val="24"/>
          <w:szCs w:val="24"/>
        </w:rPr>
        <w:t xml:space="preserve"> the three public API’s and the custom API. </w:t>
      </w:r>
      <w:r w:rsidR="005E22B5" w:rsidRPr="00A5291D">
        <w:rPr>
          <w:rFonts w:ascii="Times New Roman" w:hAnsi="Times New Roman" w:cs="Times New Roman"/>
          <w:sz w:val="24"/>
          <w:szCs w:val="24"/>
        </w:rPr>
        <w:t xml:space="preserve">It does not contain any classes or </w:t>
      </w:r>
      <w:r w:rsidR="00E10A9F" w:rsidRPr="00A5291D">
        <w:rPr>
          <w:rFonts w:ascii="Times New Roman" w:hAnsi="Times New Roman" w:cs="Times New Roman"/>
          <w:sz w:val="24"/>
          <w:szCs w:val="24"/>
        </w:rPr>
        <w:t>functions;</w:t>
      </w:r>
      <w:r w:rsidR="005E22B5" w:rsidRPr="00A5291D">
        <w:rPr>
          <w:rFonts w:ascii="Times New Roman" w:hAnsi="Times New Roman" w:cs="Times New Roman"/>
          <w:sz w:val="24"/>
          <w:szCs w:val="24"/>
        </w:rPr>
        <w:t xml:space="preserve"> it is purely a functional script that makes calls for information from the 3 public API’s and posts new entries and updates to the main server through the custom API. </w:t>
      </w:r>
      <w:r w:rsidR="00E10A9F" w:rsidRPr="00A5291D">
        <w:rPr>
          <w:rFonts w:ascii="Times New Roman" w:hAnsi="Times New Roman" w:cs="Times New Roman"/>
          <w:sz w:val="24"/>
          <w:szCs w:val="24"/>
        </w:rPr>
        <w:t>An example code snippet is below.</w:t>
      </w:r>
    </w:p>
    <w:p w14:paraId="70385F53" w14:textId="77777777" w:rsidR="00E10A9F" w:rsidRPr="00A5291D" w:rsidRDefault="00E10A9F" w:rsidP="00A5291D">
      <w:pPr>
        <w:keepNext/>
        <w:ind w:firstLine="0"/>
        <w:rPr>
          <w:rFonts w:ascii="Times New Roman" w:hAnsi="Times New Roman" w:cs="Times New Roman"/>
          <w:sz w:val="24"/>
          <w:szCs w:val="24"/>
        </w:rPr>
      </w:pPr>
      <w:r w:rsidRPr="00A5291D">
        <w:rPr>
          <w:rFonts w:ascii="Times New Roman" w:hAnsi="Times New Roman" w:cs="Times New Roman"/>
          <w:noProof/>
          <w:sz w:val="24"/>
          <w:szCs w:val="24"/>
        </w:rPr>
        <w:drawing>
          <wp:inline distT="0" distB="0" distL="0" distR="0" wp14:anchorId="75292370" wp14:editId="464173FA">
            <wp:extent cx="4848225" cy="2143125"/>
            <wp:effectExtent l="0" t="0" r="9525" b="9525"/>
            <wp:docPr id="106791700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17007" name="Picture 1" descr="A computer screen shot of a computer program&#10;&#10;Description automatically generated"/>
                    <pic:cNvPicPr/>
                  </pic:nvPicPr>
                  <pic:blipFill>
                    <a:blip r:embed="rId11"/>
                    <a:stretch>
                      <a:fillRect/>
                    </a:stretch>
                  </pic:blipFill>
                  <pic:spPr>
                    <a:xfrm>
                      <a:off x="0" y="0"/>
                      <a:ext cx="4848225" cy="2143125"/>
                    </a:xfrm>
                    <a:prstGeom prst="rect">
                      <a:avLst/>
                    </a:prstGeom>
                  </pic:spPr>
                </pic:pic>
              </a:graphicData>
            </a:graphic>
          </wp:inline>
        </w:drawing>
      </w:r>
    </w:p>
    <w:p w14:paraId="505BC69E" w14:textId="514F5DA5" w:rsidR="00E10A9F" w:rsidRPr="00A5291D" w:rsidRDefault="00E10A9F" w:rsidP="00A5291D">
      <w:pPr>
        <w:pStyle w:val="Caption"/>
        <w:rPr>
          <w:rFonts w:ascii="Times New Roman" w:hAnsi="Times New Roman" w:cs="Times New Roman"/>
          <w:sz w:val="24"/>
          <w:szCs w:val="24"/>
        </w:rPr>
      </w:pPr>
      <w:r w:rsidRPr="00A5291D">
        <w:rPr>
          <w:rFonts w:ascii="Times New Roman" w:hAnsi="Times New Roman" w:cs="Times New Roman"/>
          <w:sz w:val="24"/>
          <w:szCs w:val="24"/>
        </w:rPr>
        <w:fldChar w:fldCharType="begin"/>
      </w:r>
      <w:r w:rsidRPr="00A5291D">
        <w:rPr>
          <w:rFonts w:ascii="Times New Roman" w:hAnsi="Times New Roman" w:cs="Times New Roman"/>
          <w:sz w:val="24"/>
          <w:szCs w:val="24"/>
        </w:rPr>
        <w:instrText xml:space="preserve"> SEQ Figure \* ARABIC </w:instrText>
      </w:r>
      <w:r w:rsidRPr="00A5291D">
        <w:rPr>
          <w:rFonts w:ascii="Times New Roman" w:hAnsi="Times New Roman" w:cs="Times New Roman"/>
          <w:sz w:val="24"/>
          <w:szCs w:val="24"/>
        </w:rPr>
        <w:fldChar w:fldCharType="separate"/>
      </w:r>
      <w:r w:rsidR="00B66DDD" w:rsidRPr="00A5291D">
        <w:rPr>
          <w:rFonts w:ascii="Times New Roman" w:hAnsi="Times New Roman" w:cs="Times New Roman"/>
          <w:noProof/>
          <w:sz w:val="24"/>
          <w:szCs w:val="24"/>
        </w:rPr>
        <w:t>2</w:t>
      </w:r>
      <w:r w:rsidRPr="00A5291D">
        <w:rPr>
          <w:rFonts w:ascii="Times New Roman" w:hAnsi="Times New Roman" w:cs="Times New Roman"/>
          <w:sz w:val="24"/>
          <w:szCs w:val="24"/>
        </w:rPr>
        <w:fldChar w:fldCharType="end"/>
      </w:r>
      <w:r w:rsidRPr="00A5291D">
        <w:rPr>
          <w:rFonts w:ascii="Times New Roman" w:hAnsi="Times New Roman" w:cs="Times New Roman"/>
          <w:sz w:val="24"/>
          <w:szCs w:val="24"/>
        </w:rPr>
        <w:t xml:space="preserve"> Driver File code snippet</w:t>
      </w:r>
    </w:p>
    <w:p w14:paraId="784B26AA" w14:textId="77777777" w:rsidR="00E10A9F" w:rsidRPr="00A5291D" w:rsidRDefault="00E10A9F" w:rsidP="00A5291D">
      <w:pPr>
        <w:ind w:firstLine="0"/>
        <w:rPr>
          <w:rFonts w:ascii="Times New Roman" w:hAnsi="Times New Roman" w:cs="Times New Roman"/>
          <w:sz w:val="24"/>
          <w:szCs w:val="24"/>
        </w:rPr>
      </w:pPr>
      <w:r w:rsidRPr="00A5291D">
        <w:rPr>
          <w:rFonts w:ascii="Times New Roman" w:hAnsi="Times New Roman" w:cs="Times New Roman"/>
          <w:sz w:val="24"/>
          <w:szCs w:val="24"/>
        </w:rPr>
        <w:t>The output produced by the driver file looks like this:</w:t>
      </w:r>
    </w:p>
    <w:p w14:paraId="09734F67" w14:textId="77777777" w:rsidR="00E10A9F" w:rsidRPr="00A5291D" w:rsidRDefault="00E10A9F" w:rsidP="00A5291D">
      <w:pPr>
        <w:keepNext/>
        <w:ind w:firstLine="0"/>
        <w:rPr>
          <w:rFonts w:ascii="Times New Roman" w:hAnsi="Times New Roman" w:cs="Times New Roman"/>
          <w:sz w:val="24"/>
          <w:szCs w:val="24"/>
        </w:rPr>
      </w:pPr>
      <w:r w:rsidRPr="00A5291D">
        <w:rPr>
          <w:rFonts w:ascii="Times New Roman" w:hAnsi="Times New Roman" w:cs="Times New Roman"/>
          <w:noProof/>
          <w:sz w:val="24"/>
          <w:szCs w:val="24"/>
        </w:rPr>
        <w:lastRenderedPageBreak/>
        <w:drawing>
          <wp:inline distT="0" distB="0" distL="0" distR="0" wp14:anchorId="637C1D59" wp14:editId="2B7ECBE8">
            <wp:extent cx="4524375" cy="2105025"/>
            <wp:effectExtent l="0" t="0" r="9525" b="9525"/>
            <wp:docPr id="93611944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19440" name="Picture 1" descr="A computer screen shot of a computer code&#10;&#10;Description automatically generated"/>
                    <pic:cNvPicPr/>
                  </pic:nvPicPr>
                  <pic:blipFill>
                    <a:blip r:embed="rId12"/>
                    <a:stretch>
                      <a:fillRect/>
                    </a:stretch>
                  </pic:blipFill>
                  <pic:spPr>
                    <a:xfrm>
                      <a:off x="0" y="0"/>
                      <a:ext cx="4524375" cy="2105025"/>
                    </a:xfrm>
                    <a:prstGeom prst="rect">
                      <a:avLst/>
                    </a:prstGeom>
                  </pic:spPr>
                </pic:pic>
              </a:graphicData>
            </a:graphic>
          </wp:inline>
        </w:drawing>
      </w:r>
    </w:p>
    <w:p w14:paraId="27B9D05A" w14:textId="79D21603" w:rsidR="00E10A9F" w:rsidRDefault="00E10A9F" w:rsidP="00A5291D">
      <w:pPr>
        <w:pStyle w:val="Caption"/>
        <w:rPr>
          <w:rFonts w:ascii="Times New Roman" w:hAnsi="Times New Roman" w:cs="Times New Roman"/>
          <w:sz w:val="24"/>
          <w:szCs w:val="24"/>
        </w:rPr>
      </w:pPr>
      <w:r w:rsidRPr="00A5291D">
        <w:rPr>
          <w:rFonts w:ascii="Times New Roman" w:hAnsi="Times New Roman" w:cs="Times New Roman"/>
          <w:sz w:val="24"/>
          <w:szCs w:val="24"/>
        </w:rPr>
        <w:fldChar w:fldCharType="begin"/>
      </w:r>
      <w:r w:rsidRPr="00A5291D">
        <w:rPr>
          <w:rFonts w:ascii="Times New Roman" w:hAnsi="Times New Roman" w:cs="Times New Roman"/>
          <w:sz w:val="24"/>
          <w:szCs w:val="24"/>
        </w:rPr>
        <w:instrText xml:space="preserve"> SEQ Figure \* ARABIC </w:instrText>
      </w:r>
      <w:r w:rsidRPr="00A5291D">
        <w:rPr>
          <w:rFonts w:ascii="Times New Roman" w:hAnsi="Times New Roman" w:cs="Times New Roman"/>
          <w:sz w:val="24"/>
          <w:szCs w:val="24"/>
        </w:rPr>
        <w:fldChar w:fldCharType="separate"/>
      </w:r>
      <w:r w:rsidR="00B66DDD" w:rsidRPr="00A5291D">
        <w:rPr>
          <w:rFonts w:ascii="Times New Roman" w:hAnsi="Times New Roman" w:cs="Times New Roman"/>
          <w:noProof/>
          <w:sz w:val="24"/>
          <w:szCs w:val="24"/>
        </w:rPr>
        <w:t>3</w:t>
      </w:r>
      <w:r w:rsidRPr="00A5291D">
        <w:rPr>
          <w:rFonts w:ascii="Times New Roman" w:hAnsi="Times New Roman" w:cs="Times New Roman"/>
          <w:sz w:val="24"/>
          <w:szCs w:val="24"/>
        </w:rPr>
        <w:fldChar w:fldCharType="end"/>
      </w:r>
      <w:r w:rsidRPr="00A5291D">
        <w:rPr>
          <w:rFonts w:ascii="Times New Roman" w:hAnsi="Times New Roman" w:cs="Times New Roman"/>
          <w:sz w:val="24"/>
          <w:szCs w:val="24"/>
        </w:rPr>
        <w:t xml:space="preserve"> Driver File output</w:t>
      </w:r>
    </w:p>
    <w:p w14:paraId="694B64BD" w14:textId="4E35182B" w:rsidR="000D729B" w:rsidRDefault="00A5291D" w:rsidP="000D729B">
      <w:pPr>
        <w:ind w:firstLine="0"/>
        <w:rPr>
          <w:rFonts w:ascii="Times New Roman" w:hAnsi="Times New Roman" w:cs="Times New Roman"/>
          <w:sz w:val="24"/>
          <w:szCs w:val="24"/>
        </w:rPr>
      </w:pPr>
      <w:r w:rsidRPr="002D0BAD">
        <w:rPr>
          <w:rFonts w:ascii="Times New Roman" w:hAnsi="Times New Roman" w:cs="Times New Roman"/>
          <w:sz w:val="24"/>
          <w:szCs w:val="24"/>
        </w:rPr>
        <w:t xml:space="preserve">The Driver file showcases </w:t>
      </w:r>
      <w:r w:rsidR="002D0BAD" w:rsidRPr="002D0BAD">
        <w:rPr>
          <w:rFonts w:ascii="Times New Roman" w:hAnsi="Times New Roman" w:cs="Times New Roman"/>
          <w:sz w:val="24"/>
          <w:szCs w:val="24"/>
        </w:rPr>
        <w:t>the functional uses of the API’s working together. The general process is adding a new entry to the database that has at least an image URL of a cat. Based off the image of the cat, and what breed it is classified as, the rest of the information in the database</w:t>
      </w:r>
      <w:r w:rsidRPr="002D0BAD">
        <w:rPr>
          <w:rFonts w:ascii="Times New Roman" w:hAnsi="Times New Roman" w:cs="Times New Roman"/>
          <w:sz w:val="24"/>
          <w:szCs w:val="24"/>
        </w:rPr>
        <w:t xml:space="preserve"> is</w:t>
      </w:r>
      <w:r w:rsidR="002D0BAD" w:rsidRPr="002D0BAD">
        <w:rPr>
          <w:rFonts w:ascii="Times New Roman" w:hAnsi="Times New Roman" w:cs="Times New Roman"/>
          <w:sz w:val="24"/>
          <w:szCs w:val="24"/>
        </w:rPr>
        <w:t xml:space="preserve"> filled out</w:t>
      </w:r>
      <w:r w:rsidRPr="002D0BAD">
        <w:rPr>
          <w:rFonts w:ascii="Times New Roman" w:hAnsi="Times New Roman" w:cs="Times New Roman"/>
          <w:sz w:val="24"/>
          <w:szCs w:val="24"/>
        </w:rPr>
        <w:t>. When a new entry is created, an image URL is required. The image URL is sent to the cat breed classifier API using the INFOproj_CATCLASSIFIER.py</w:t>
      </w:r>
      <w:r w:rsidR="002D0BAD" w:rsidRPr="002D0BAD">
        <w:rPr>
          <w:rFonts w:ascii="Times New Roman" w:hAnsi="Times New Roman" w:cs="Times New Roman"/>
          <w:sz w:val="24"/>
          <w:szCs w:val="24"/>
        </w:rPr>
        <w:t xml:space="preserve"> method. The breed’s name is returned. Then, the breed’s name is sent to the cat information API using the INFOproj_CATCLASSIFIER.py method. The Json response is returned, filtered, and formatted into a string list and then posted to the DB. Lastly the YouTube API is used to search YouTube a</w:t>
      </w:r>
      <w:r w:rsidR="002D722D">
        <w:rPr>
          <w:rFonts w:ascii="Times New Roman" w:hAnsi="Times New Roman" w:cs="Times New Roman"/>
          <w:sz w:val="24"/>
          <w:szCs w:val="24"/>
        </w:rPr>
        <w:t xml:space="preserve">nd </w:t>
      </w:r>
      <w:r w:rsidR="002D0BAD" w:rsidRPr="002D0BAD">
        <w:rPr>
          <w:rFonts w:ascii="Times New Roman" w:hAnsi="Times New Roman" w:cs="Times New Roman"/>
          <w:sz w:val="24"/>
          <w:szCs w:val="24"/>
        </w:rPr>
        <w:t>return a video result about the cat breed</w:t>
      </w:r>
      <w:r w:rsidR="000D729B">
        <w:rPr>
          <w:rFonts w:ascii="Times New Roman" w:hAnsi="Times New Roman" w:cs="Times New Roman"/>
          <w:sz w:val="24"/>
          <w:szCs w:val="24"/>
        </w:rPr>
        <w:t>.</w:t>
      </w:r>
    </w:p>
    <w:p w14:paraId="4FFB3F6D" w14:textId="1817FF0D" w:rsidR="000D729B" w:rsidRDefault="000D729B" w:rsidP="000D729B">
      <w:pPr>
        <w:ind w:firstLine="0"/>
        <w:jc w:val="center"/>
        <w:rPr>
          <w:rFonts w:ascii="Times New Roman" w:hAnsi="Times New Roman" w:cs="Times New Roman"/>
          <w:b/>
          <w:bCs/>
          <w:sz w:val="24"/>
          <w:szCs w:val="24"/>
        </w:rPr>
      </w:pPr>
      <w:r w:rsidRPr="000D729B">
        <w:rPr>
          <w:rFonts w:ascii="Times New Roman" w:hAnsi="Times New Roman" w:cs="Times New Roman"/>
          <w:b/>
          <w:bCs/>
          <w:sz w:val="24"/>
          <w:szCs w:val="24"/>
        </w:rPr>
        <w:t>Conclusion:</w:t>
      </w:r>
    </w:p>
    <w:p w14:paraId="7F7297B4" w14:textId="49B152CC" w:rsidR="000D729B" w:rsidRPr="000D729B" w:rsidRDefault="000D729B" w:rsidP="000D729B">
      <w:pPr>
        <w:rPr>
          <w:rFonts w:ascii="Times New Roman" w:hAnsi="Times New Roman" w:cs="Times New Roman"/>
          <w:sz w:val="24"/>
          <w:szCs w:val="24"/>
        </w:rPr>
      </w:pPr>
      <w:r>
        <w:rPr>
          <w:rFonts w:ascii="Times New Roman" w:hAnsi="Times New Roman" w:cs="Times New Roman"/>
          <w:sz w:val="24"/>
          <w:szCs w:val="24"/>
        </w:rPr>
        <w:t xml:space="preserve">The end result of this programming project is a simple but function interoperable custom API that can manipulate information in a basic SQL </w:t>
      </w:r>
      <w:proofErr w:type="gramStart"/>
      <w:r>
        <w:rPr>
          <w:rFonts w:ascii="Times New Roman" w:hAnsi="Times New Roman" w:cs="Times New Roman"/>
          <w:sz w:val="24"/>
          <w:szCs w:val="24"/>
        </w:rPr>
        <w:t>database, and</w:t>
      </w:r>
      <w:proofErr w:type="gramEnd"/>
      <w:r>
        <w:rPr>
          <w:rFonts w:ascii="Times New Roman" w:hAnsi="Times New Roman" w:cs="Times New Roman"/>
          <w:sz w:val="24"/>
          <w:szCs w:val="24"/>
        </w:rPr>
        <w:t xml:space="preserve"> acquire data from 3 external public API’s.</w:t>
      </w:r>
    </w:p>
    <w:p w14:paraId="785240A8" w14:textId="77777777" w:rsidR="00E10A9F" w:rsidRPr="00E10A9F" w:rsidRDefault="00E10A9F" w:rsidP="00E10A9F">
      <w:pPr>
        <w:ind w:firstLine="0"/>
      </w:pPr>
    </w:p>
    <w:p w14:paraId="4AB41E16" w14:textId="77777777" w:rsidR="00271A92" w:rsidRDefault="00271A92" w:rsidP="00E10A9F">
      <w:pPr>
        <w:ind w:firstLine="0"/>
      </w:pPr>
    </w:p>
    <w:p w14:paraId="5C445794" w14:textId="77777777" w:rsidR="00271A92" w:rsidRDefault="00271A92" w:rsidP="00E10A9F">
      <w:pPr>
        <w:ind w:firstLine="0"/>
      </w:pPr>
    </w:p>
    <w:p w14:paraId="65AD0A6B" w14:textId="3AF737C6" w:rsidR="00271A92" w:rsidRPr="005D440B" w:rsidRDefault="00271A92" w:rsidP="00E10A9F">
      <w:pPr>
        <w:ind w:firstLine="0"/>
        <w:rPr>
          <w:rFonts w:ascii="Times New Roman" w:hAnsi="Times New Roman" w:cs="Times New Roman"/>
          <w:sz w:val="24"/>
          <w:szCs w:val="24"/>
        </w:rPr>
      </w:pPr>
      <w:r w:rsidRPr="005D440B">
        <w:rPr>
          <w:rFonts w:ascii="Times New Roman" w:hAnsi="Times New Roman" w:cs="Times New Roman"/>
          <w:sz w:val="24"/>
          <w:szCs w:val="24"/>
        </w:rPr>
        <w:lastRenderedPageBreak/>
        <w:t>Relevant Links:</w:t>
      </w:r>
    </w:p>
    <w:p w14:paraId="300D5770" w14:textId="6B1CF248" w:rsidR="00271A92" w:rsidRPr="005D440B" w:rsidRDefault="00271A92" w:rsidP="00E10A9F">
      <w:pPr>
        <w:ind w:firstLine="0"/>
        <w:rPr>
          <w:rFonts w:ascii="Times New Roman" w:hAnsi="Times New Roman" w:cs="Times New Roman"/>
          <w:sz w:val="24"/>
          <w:szCs w:val="24"/>
        </w:rPr>
      </w:pPr>
      <w:r w:rsidRPr="005D440B">
        <w:rPr>
          <w:rFonts w:ascii="Times New Roman" w:hAnsi="Times New Roman" w:cs="Times New Roman"/>
          <w:sz w:val="24"/>
          <w:szCs w:val="24"/>
        </w:rPr>
        <w:t xml:space="preserve">Cat Information API: </w:t>
      </w:r>
      <w:hyperlink r:id="rId13" w:history="1">
        <w:r w:rsidRPr="005D440B">
          <w:rPr>
            <w:rStyle w:val="Hyperlink"/>
            <w:rFonts w:ascii="Times New Roman" w:hAnsi="Times New Roman" w:cs="Times New Roman"/>
            <w:sz w:val="24"/>
            <w:szCs w:val="24"/>
          </w:rPr>
          <w:t>https://zylalabs.com/api-marketplace/data/Cat+Information+API/3561</w:t>
        </w:r>
      </w:hyperlink>
    </w:p>
    <w:p w14:paraId="53F93A4F" w14:textId="699BF01B" w:rsidR="00271A92" w:rsidRPr="005D440B" w:rsidRDefault="00271A92" w:rsidP="00E10A9F">
      <w:pPr>
        <w:ind w:firstLine="0"/>
        <w:rPr>
          <w:rFonts w:ascii="Times New Roman" w:hAnsi="Times New Roman" w:cs="Times New Roman"/>
          <w:sz w:val="24"/>
          <w:szCs w:val="24"/>
        </w:rPr>
      </w:pPr>
      <w:r w:rsidRPr="005D440B">
        <w:rPr>
          <w:rFonts w:ascii="Times New Roman" w:hAnsi="Times New Roman" w:cs="Times New Roman"/>
          <w:sz w:val="24"/>
          <w:szCs w:val="24"/>
        </w:rPr>
        <w:t xml:space="preserve">Cat Breed Classifier: </w:t>
      </w:r>
      <w:hyperlink r:id="rId14" w:history="1">
        <w:r w:rsidRPr="005D440B">
          <w:rPr>
            <w:rStyle w:val="Hyperlink"/>
            <w:rFonts w:ascii="Times New Roman" w:hAnsi="Times New Roman" w:cs="Times New Roman"/>
            <w:sz w:val="24"/>
            <w:szCs w:val="24"/>
          </w:rPr>
          <w:t>https://zylalabs.com/api-marketplace/machine%20learning/Cat+Breed+Classification+API/499</w:t>
        </w:r>
      </w:hyperlink>
    </w:p>
    <w:p w14:paraId="074BE5E4" w14:textId="3B85F6BF" w:rsidR="00271A92" w:rsidRPr="005D440B" w:rsidRDefault="00271A92" w:rsidP="00E10A9F">
      <w:pPr>
        <w:ind w:firstLine="0"/>
        <w:rPr>
          <w:rFonts w:ascii="Times New Roman" w:hAnsi="Times New Roman" w:cs="Times New Roman"/>
          <w:sz w:val="24"/>
          <w:szCs w:val="24"/>
        </w:rPr>
      </w:pPr>
      <w:r w:rsidRPr="005D440B">
        <w:rPr>
          <w:rFonts w:ascii="Times New Roman" w:hAnsi="Times New Roman" w:cs="Times New Roman"/>
          <w:sz w:val="24"/>
          <w:szCs w:val="24"/>
        </w:rPr>
        <w:t xml:space="preserve">YouTube: </w:t>
      </w:r>
      <w:hyperlink r:id="rId15" w:history="1">
        <w:r w:rsidRPr="005D440B">
          <w:rPr>
            <w:rStyle w:val="Hyperlink"/>
            <w:rFonts w:ascii="Times New Roman" w:hAnsi="Times New Roman" w:cs="Times New Roman"/>
            <w:sz w:val="24"/>
            <w:szCs w:val="24"/>
          </w:rPr>
          <w:t>https://developers.google.com/youtube/v3</w:t>
        </w:r>
      </w:hyperlink>
    </w:p>
    <w:p w14:paraId="6001E8CC" w14:textId="169C5A96" w:rsidR="00271A92" w:rsidRDefault="00271A92" w:rsidP="00E10A9F">
      <w:pPr>
        <w:ind w:firstLine="0"/>
      </w:pPr>
      <w:r>
        <w:t xml:space="preserve">  </w:t>
      </w:r>
    </w:p>
    <w:p w14:paraId="5AF494CD" w14:textId="361F3124" w:rsidR="00E10A9F" w:rsidRPr="00E10A9F" w:rsidRDefault="00E10A9F" w:rsidP="00E10A9F">
      <w:pPr>
        <w:ind w:firstLine="0"/>
      </w:pPr>
      <w:r>
        <w:br/>
      </w:r>
    </w:p>
    <w:p w14:paraId="177556D2" w14:textId="257F1D7E" w:rsidR="576062CF" w:rsidRPr="00A07F1C" w:rsidRDefault="576062CF" w:rsidP="00A07F1C">
      <w:pPr>
        <w:ind w:firstLine="0"/>
      </w:pPr>
    </w:p>
    <w:sectPr w:rsidR="576062CF" w:rsidRPr="00A07F1C">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7A97A" w14:textId="77777777" w:rsidR="00BA70BE" w:rsidRDefault="00BA70BE">
      <w:pPr>
        <w:spacing w:line="240" w:lineRule="auto"/>
      </w:pPr>
      <w:r>
        <w:separator/>
      </w:r>
    </w:p>
  </w:endnote>
  <w:endnote w:type="continuationSeparator" w:id="0">
    <w:p w14:paraId="6CED58A4" w14:textId="77777777" w:rsidR="00BA70BE" w:rsidRDefault="00BA70BE">
      <w:pPr>
        <w:spacing w:line="240" w:lineRule="auto"/>
      </w:pPr>
      <w:r>
        <w:continuationSeparator/>
      </w:r>
    </w:p>
  </w:endnote>
  <w:endnote w:type="continuationNotice" w:id="1">
    <w:p w14:paraId="7185858A" w14:textId="77777777" w:rsidR="00BA70BE" w:rsidRDefault="00BA70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2338EE1" w14:textId="77777777" w:rsidTr="733B038C">
      <w:tc>
        <w:tcPr>
          <w:tcW w:w="3120" w:type="dxa"/>
        </w:tcPr>
        <w:p w14:paraId="1ECC113C" w14:textId="77777777" w:rsidR="733B038C" w:rsidRDefault="733B038C" w:rsidP="733B038C">
          <w:pPr>
            <w:pStyle w:val="Header"/>
            <w:ind w:left="-115"/>
          </w:pPr>
        </w:p>
      </w:tc>
      <w:tc>
        <w:tcPr>
          <w:tcW w:w="3120" w:type="dxa"/>
        </w:tcPr>
        <w:p w14:paraId="15BDF79A" w14:textId="77777777" w:rsidR="733B038C" w:rsidRDefault="733B038C" w:rsidP="733B038C">
          <w:pPr>
            <w:pStyle w:val="Header"/>
            <w:jc w:val="center"/>
          </w:pPr>
        </w:p>
      </w:tc>
      <w:tc>
        <w:tcPr>
          <w:tcW w:w="3120" w:type="dxa"/>
        </w:tcPr>
        <w:p w14:paraId="33D08964" w14:textId="77777777" w:rsidR="733B038C" w:rsidRDefault="733B038C" w:rsidP="733B038C">
          <w:pPr>
            <w:pStyle w:val="Header"/>
            <w:ind w:right="-115"/>
            <w:jc w:val="right"/>
          </w:pPr>
        </w:p>
      </w:tc>
    </w:tr>
  </w:tbl>
  <w:p w14:paraId="6EFD278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1CCDC49" w14:textId="77777777" w:rsidTr="733B038C">
      <w:tc>
        <w:tcPr>
          <w:tcW w:w="3120" w:type="dxa"/>
        </w:tcPr>
        <w:p w14:paraId="5BF21A50" w14:textId="77777777" w:rsidR="733B038C" w:rsidRDefault="733B038C" w:rsidP="733B038C">
          <w:pPr>
            <w:pStyle w:val="Header"/>
            <w:ind w:left="-115"/>
          </w:pPr>
        </w:p>
      </w:tc>
      <w:tc>
        <w:tcPr>
          <w:tcW w:w="3120" w:type="dxa"/>
        </w:tcPr>
        <w:p w14:paraId="71E86512" w14:textId="77777777" w:rsidR="733B038C" w:rsidRDefault="733B038C" w:rsidP="733B038C">
          <w:pPr>
            <w:pStyle w:val="Header"/>
            <w:jc w:val="center"/>
          </w:pPr>
        </w:p>
      </w:tc>
      <w:tc>
        <w:tcPr>
          <w:tcW w:w="3120" w:type="dxa"/>
        </w:tcPr>
        <w:p w14:paraId="7B7A66F6" w14:textId="77777777" w:rsidR="733B038C" w:rsidRDefault="733B038C" w:rsidP="733B038C">
          <w:pPr>
            <w:pStyle w:val="Header"/>
            <w:ind w:right="-115"/>
            <w:jc w:val="right"/>
          </w:pPr>
        </w:p>
      </w:tc>
    </w:tr>
  </w:tbl>
  <w:p w14:paraId="4B2BAC2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D207" w14:textId="77777777" w:rsidR="00BA70BE" w:rsidRDefault="00BA70BE">
      <w:pPr>
        <w:spacing w:line="240" w:lineRule="auto"/>
      </w:pPr>
      <w:r>
        <w:separator/>
      </w:r>
    </w:p>
  </w:footnote>
  <w:footnote w:type="continuationSeparator" w:id="0">
    <w:p w14:paraId="5653DCA8" w14:textId="77777777" w:rsidR="00BA70BE" w:rsidRDefault="00BA70BE">
      <w:pPr>
        <w:spacing w:line="240" w:lineRule="auto"/>
      </w:pPr>
      <w:r>
        <w:continuationSeparator/>
      </w:r>
    </w:p>
  </w:footnote>
  <w:footnote w:type="continuationNotice" w:id="1">
    <w:p w14:paraId="720C534F" w14:textId="77777777" w:rsidR="00BA70BE" w:rsidRDefault="00BA70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10" w:type="dxa"/>
      <w:tblLayout w:type="fixed"/>
      <w:tblLook w:val="06A0" w:firstRow="1" w:lastRow="0" w:firstColumn="1" w:lastColumn="0" w:noHBand="1" w:noVBand="1"/>
    </w:tblPr>
    <w:tblGrid>
      <w:gridCol w:w="3120"/>
      <w:gridCol w:w="6690"/>
    </w:tblGrid>
    <w:tr w:rsidR="00A07F1C" w14:paraId="543BC24F" w14:textId="77777777" w:rsidTr="00A07F1C">
      <w:tc>
        <w:tcPr>
          <w:tcW w:w="3120" w:type="dxa"/>
        </w:tcPr>
        <w:p w14:paraId="76A5941D" w14:textId="7C98BC33" w:rsidR="00A07F1C" w:rsidRDefault="00A07F1C" w:rsidP="00A07F1C">
          <w:pPr>
            <w:pStyle w:val="Header"/>
            <w:jc w:val="center"/>
          </w:pPr>
          <w:r>
            <w:t>KEKLAK Interoperability Project</w:t>
          </w:r>
        </w:p>
      </w:tc>
      <w:tc>
        <w:tcPr>
          <w:tcW w:w="6690" w:type="dxa"/>
        </w:tcPr>
        <w:p w14:paraId="49301252" w14:textId="6500DF25" w:rsidR="00A07F1C" w:rsidRDefault="00A07F1C" w:rsidP="00904DBE">
          <w:pPr>
            <w:pStyle w:val="Header"/>
            <w:ind w:right="-115"/>
            <w:jc w:val="right"/>
          </w:pPr>
          <w:r>
            <w:t xml:space="preserve"> </w:t>
          </w:r>
          <w:r>
            <w:fldChar w:fldCharType="begin"/>
          </w:r>
          <w:r>
            <w:instrText>PAGE</w:instrText>
          </w:r>
          <w:r>
            <w:fldChar w:fldCharType="separate"/>
          </w:r>
          <w:r>
            <w:rPr>
              <w:noProof/>
            </w:rPr>
            <w:t>2</w:t>
          </w:r>
          <w:r>
            <w:fldChar w:fldCharType="end"/>
          </w:r>
        </w:p>
      </w:tc>
    </w:tr>
    <w:tr w:rsidR="00A07F1C" w14:paraId="74BF2BD1" w14:textId="77777777" w:rsidTr="00A07F1C">
      <w:tc>
        <w:tcPr>
          <w:tcW w:w="3120" w:type="dxa"/>
        </w:tcPr>
        <w:p w14:paraId="602B2533" w14:textId="77777777" w:rsidR="00A07F1C" w:rsidRDefault="00A07F1C" w:rsidP="00A07F1C">
          <w:pPr>
            <w:pStyle w:val="Header"/>
            <w:jc w:val="center"/>
          </w:pPr>
        </w:p>
      </w:tc>
      <w:tc>
        <w:tcPr>
          <w:tcW w:w="6690" w:type="dxa"/>
        </w:tcPr>
        <w:p w14:paraId="723EF80E" w14:textId="77777777" w:rsidR="00A07F1C" w:rsidRDefault="00A07F1C" w:rsidP="00904DBE">
          <w:pPr>
            <w:pStyle w:val="Header"/>
            <w:ind w:right="-115"/>
            <w:jc w:val="right"/>
          </w:pPr>
        </w:p>
      </w:tc>
    </w:tr>
  </w:tbl>
  <w:p w14:paraId="139A2778"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E002288" w14:textId="77777777" w:rsidTr="00FD478C">
      <w:tc>
        <w:tcPr>
          <w:tcW w:w="3120" w:type="dxa"/>
        </w:tcPr>
        <w:p w14:paraId="5DF67A42" w14:textId="66D07163" w:rsidR="733B038C" w:rsidRPr="00FD478C" w:rsidRDefault="00B55A62" w:rsidP="00FD478C">
          <w:pPr>
            <w:pStyle w:val="Header"/>
          </w:pPr>
          <w:r>
            <w:t xml:space="preserve">Jared Keklak INFO 762 Interoperability </w:t>
          </w:r>
        </w:p>
      </w:tc>
      <w:tc>
        <w:tcPr>
          <w:tcW w:w="3120" w:type="dxa"/>
        </w:tcPr>
        <w:p w14:paraId="53BD3129" w14:textId="77777777" w:rsidR="733B038C" w:rsidRDefault="733B038C" w:rsidP="733B038C">
          <w:pPr>
            <w:pStyle w:val="Header"/>
            <w:jc w:val="center"/>
          </w:pPr>
        </w:p>
      </w:tc>
      <w:tc>
        <w:tcPr>
          <w:tcW w:w="3120" w:type="dxa"/>
        </w:tcPr>
        <w:p w14:paraId="1C13C884" w14:textId="77777777" w:rsidR="733B038C" w:rsidRDefault="733B038C" w:rsidP="733B038C">
          <w:pPr>
            <w:pStyle w:val="Header"/>
            <w:ind w:right="-115"/>
            <w:jc w:val="right"/>
          </w:pPr>
        </w:p>
      </w:tc>
    </w:tr>
  </w:tbl>
  <w:p w14:paraId="2639863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01E24"/>
    <w:multiLevelType w:val="hybridMultilevel"/>
    <w:tmpl w:val="CF4ACB6E"/>
    <w:lvl w:ilvl="0" w:tplc="E862B5B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275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62"/>
    <w:rsid w:val="000B40A6"/>
    <w:rsid w:val="000D729B"/>
    <w:rsid w:val="000D795E"/>
    <w:rsid w:val="0010345E"/>
    <w:rsid w:val="002362AA"/>
    <w:rsid w:val="002619AB"/>
    <w:rsid w:val="00271A92"/>
    <w:rsid w:val="002B1836"/>
    <w:rsid w:val="002C3BE4"/>
    <w:rsid w:val="002D0BAD"/>
    <w:rsid w:val="002D722D"/>
    <w:rsid w:val="002E4ED7"/>
    <w:rsid w:val="002F7E04"/>
    <w:rsid w:val="00310F9D"/>
    <w:rsid w:val="00331DB2"/>
    <w:rsid w:val="00371BD9"/>
    <w:rsid w:val="003A6F02"/>
    <w:rsid w:val="004044D4"/>
    <w:rsid w:val="0042207D"/>
    <w:rsid w:val="004B4C61"/>
    <w:rsid w:val="004C683E"/>
    <w:rsid w:val="00500997"/>
    <w:rsid w:val="00530EF3"/>
    <w:rsid w:val="00535058"/>
    <w:rsid w:val="005936DA"/>
    <w:rsid w:val="005D440B"/>
    <w:rsid w:val="005E22B5"/>
    <w:rsid w:val="00604652"/>
    <w:rsid w:val="006C101C"/>
    <w:rsid w:val="006F4709"/>
    <w:rsid w:val="00702B81"/>
    <w:rsid w:val="00727711"/>
    <w:rsid w:val="0074264E"/>
    <w:rsid w:val="00796468"/>
    <w:rsid w:val="007C2D1D"/>
    <w:rsid w:val="007D4A2B"/>
    <w:rsid w:val="007E2D6A"/>
    <w:rsid w:val="008078FA"/>
    <w:rsid w:val="00823731"/>
    <w:rsid w:val="00893C41"/>
    <w:rsid w:val="00904DBE"/>
    <w:rsid w:val="00A07F1C"/>
    <w:rsid w:val="00A5291D"/>
    <w:rsid w:val="00A75901"/>
    <w:rsid w:val="00B45D26"/>
    <w:rsid w:val="00B5233A"/>
    <w:rsid w:val="00B55A62"/>
    <w:rsid w:val="00B66DDD"/>
    <w:rsid w:val="00B73AEF"/>
    <w:rsid w:val="00BA6612"/>
    <w:rsid w:val="00BA70BE"/>
    <w:rsid w:val="00C15914"/>
    <w:rsid w:val="00C26C30"/>
    <w:rsid w:val="00C463DA"/>
    <w:rsid w:val="00CA1E31"/>
    <w:rsid w:val="00CD7F50"/>
    <w:rsid w:val="00DA395D"/>
    <w:rsid w:val="00DF1ADF"/>
    <w:rsid w:val="00DF3215"/>
    <w:rsid w:val="00E078FD"/>
    <w:rsid w:val="00E10A9F"/>
    <w:rsid w:val="00E22244"/>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0C9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27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zylalabs.com/api-marketplace/data/Cat+Information+API/3561"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evelopers.google.com/youtube/v3"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zylalabs.com/api-marketplace/machine%20learning/Cat+Breed+Classification+API/499"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kl\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697A02176A4B6A872D2396F1968CAE"/>
        <w:category>
          <w:name w:val="General"/>
          <w:gallery w:val="placeholder"/>
        </w:category>
        <w:types>
          <w:type w:val="bbPlcHdr"/>
        </w:types>
        <w:behaviors>
          <w:behavior w:val="content"/>
        </w:behaviors>
        <w:guid w:val="{6998A792-48A8-4F91-A5A3-59A8DB18378E}"/>
      </w:docPartPr>
      <w:docPartBody>
        <w:p w:rsidR="00E67249" w:rsidRDefault="00000000">
          <w:pPr>
            <w:pStyle w:val="E5697A02176A4B6A872D2396F1968CAE"/>
          </w:pPr>
          <w:r w:rsidRPr="576062CF">
            <w:t>Abstract</w:t>
          </w:r>
        </w:p>
      </w:docPartBody>
    </w:docPart>
    <w:docPart>
      <w:docPartPr>
        <w:name w:val="CBAAC276F2564725BF0C96624D47373F"/>
        <w:category>
          <w:name w:val="General"/>
          <w:gallery w:val="placeholder"/>
        </w:category>
        <w:types>
          <w:type w:val="bbPlcHdr"/>
        </w:types>
        <w:behaviors>
          <w:behavior w:val="content"/>
        </w:behaviors>
        <w:guid w:val="{E75D1CF6-82D7-4A2F-91BC-715D37FB56CD}"/>
      </w:docPartPr>
      <w:docPartBody>
        <w:p w:rsidR="00E67249" w:rsidRDefault="00000000">
          <w:pPr>
            <w:pStyle w:val="CBAAC276F2564725BF0C96624D47373F"/>
          </w:pPr>
          <w:r w:rsidRPr="00500997">
            <w:rPr>
              <w:rStyle w:val="Emphasis"/>
            </w:rPr>
            <w:t>Keywords</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44"/>
    <w:rsid w:val="003E6218"/>
    <w:rsid w:val="00E67249"/>
    <w:rsid w:val="00F2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88CE4E121E4BC7A05C9C0268F9E77C">
    <w:name w:val="C888CE4E121E4BC7A05C9C0268F9E77C"/>
  </w:style>
  <w:style w:type="paragraph" w:customStyle="1" w:styleId="4449374F46ED4B08A2E0C788C0C07A63">
    <w:name w:val="4449374F46ED4B08A2E0C788C0C07A63"/>
  </w:style>
  <w:style w:type="paragraph" w:customStyle="1" w:styleId="2DE42643899D475EB9412C87AA63E06E">
    <w:name w:val="2DE42643899D475EB9412C87AA63E06E"/>
  </w:style>
  <w:style w:type="paragraph" w:customStyle="1" w:styleId="93BD16E5EEAF4596A5119E4C6DBCC6E3">
    <w:name w:val="93BD16E5EEAF4596A5119E4C6DBCC6E3"/>
  </w:style>
  <w:style w:type="paragraph" w:customStyle="1" w:styleId="EE507781E9FA4C8AAE0B676E1FC53DE0">
    <w:name w:val="EE507781E9FA4C8AAE0B676E1FC53DE0"/>
  </w:style>
  <w:style w:type="paragraph" w:customStyle="1" w:styleId="DCE6AA98384542F89F9EAF5335DE886D">
    <w:name w:val="DCE6AA98384542F89F9EAF5335DE886D"/>
  </w:style>
  <w:style w:type="paragraph" w:customStyle="1" w:styleId="85EC7FD9926F4B99AC5F9B3218DAD6FD">
    <w:name w:val="85EC7FD9926F4B99AC5F9B3218DAD6FD"/>
  </w:style>
  <w:style w:type="paragraph" w:customStyle="1" w:styleId="D55EA9BC915A4AA98C1F1186BCEEAAA8">
    <w:name w:val="D55EA9BC915A4AA98C1F1186BCEEAAA8"/>
  </w:style>
  <w:style w:type="paragraph" w:customStyle="1" w:styleId="6C01124F486D4563ACA7F98B54D1D167">
    <w:name w:val="6C01124F486D4563ACA7F98B54D1D167"/>
  </w:style>
  <w:style w:type="paragraph" w:customStyle="1" w:styleId="E5697A02176A4B6A872D2396F1968CAE">
    <w:name w:val="E5697A02176A4B6A872D2396F1968CAE"/>
  </w:style>
  <w:style w:type="character" w:styleId="Strong">
    <w:name w:val="Strong"/>
    <w:basedOn w:val="DefaultParagraphFont"/>
    <w:uiPriority w:val="22"/>
    <w:qFormat/>
    <w:rPr>
      <w:b/>
      <w:bCs/>
    </w:rPr>
  </w:style>
  <w:style w:type="paragraph" w:customStyle="1" w:styleId="647EC50C354841D7A94405CE4251A890">
    <w:name w:val="647EC50C354841D7A94405CE4251A890"/>
  </w:style>
  <w:style w:type="character" w:styleId="Emphasis">
    <w:name w:val="Emphasis"/>
    <w:basedOn w:val="DefaultParagraphFont"/>
    <w:uiPriority w:val="20"/>
    <w:qFormat/>
    <w:rPr>
      <w:i/>
      <w:iCs/>
    </w:rPr>
  </w:style>
  <w:style w:type="paragraph" w:customStyle="1" w:styleId="CBAAC276F2564725BF0C96624D47373F">
    <w:name w:val="CBAAC276F2564725BF0C96624D47373F"/>
  </w:style>
  <w:style w:type="paragraph" w:customStyle="1" w:styleId="63E8DEEA666441D5A81BCC3AE27C6052">
    <w:name w:val="63E8DEEA666441D5A81BCC3AE27C6052"/>
  </w:style>
  <w:style w:type="paragraph" w:customStyle="1" w:styleId="A5E5A5470C1F4FBEB2D53BF9E8D3CF90">
    <w:name w:val="A5E5A5470C1F4FBEB2D53BF9E8D3CF90"/>
  </w:style>
  <w:style w:type="paragraph" w:customStyle="1" w:styleId="366FF9594D3E4034B5AF48EBB503AB4D">
    <w:name w:val="366FF9594D3E4034B5AF48EBB503AB4D"/>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B2357CD9201540C0B7326173A6670059">
    <w:name w:val="B2357CD9201540C0B7326173A6670059"/>
  </w:style>
  <w:style w:type="paragraph" w:customStyle="1" w:styleId="BB950F7E6B4F4700A1BAAF9BF710C851">
    <w:name w:val="BB950F7E6B4F4700A1BAAF9BF710C851"/>
  </w:style>
  <w:style w:type="paragraph" w:customStyle="1" w:styleId="88DC2C7C9C2343A4B35CD38B8C881E3E">
    <w:name w:val="88DC2C7C9C2343A4B35CD38B8C881E3E"/>
  </w:style>
  <w:style w:type="paragraph" w:customStyle="1" w:styleId="E885F02F95284A889DD0199DB6AEDC23">
    <w:name w:val="E885F02F95284A889DD0199DB6AEDC23"/>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CC6B635A14DF480B879E7471CD771F07">
    <w:name w:val="CC6B635A14DF480B879E7471CD771F07"/>
  </w:style>
  <w:style w:type="paragraph" w:customStyle="1" w:styleId="8704B4C8E8A7442BB29BC2550C8A7033">
    <w:name w:val="8704B4C8E8A7442BB29BC2550C8A7033"/>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D117119315D242BE97F35FEE870C5AF2">
    <w:name w:val="D117119315D242BE97F35FEE870C5AF2"/>
  </w:style>
  <w:style w:type="paragraph" w:customStyle="1" w:styleId="51EA44DD674447948A0E3EB9C24A012A">
    <w:name w:val="51EA44DD674447948A0E3EB9C24A012A"/>
  </w:style>
  <w:style w:type="paragraph" w:customStyle="1" w:styleId="21404DAFC6404AF484C000B5BEBD353B">
    <w:name w:val="21404DAFC6404AF484C000B5BEBD353B"/>
  </w:style>
  <w:style w:type="paragraph" w:customStyle="1" w:styleId="999BE3D815EF439C83FF100D597B6B9F">
    <w:name w:val="999BE3D815EF439C83FF100D597B6B9F"/>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95C0CC7C776A4D90A18760462721833F">
    <w:name w:val="95C0CC7C776A4D90A18760462721833F"/>
  </w:style>
  <w:style w:type="paragraph" w:customStyle="1" w:styleId="AC38C540FD6943C68D6832BFF72D112E">
    <w:name w:val="AC38C540FD6943C68D6832BFF72D112E"/>
  </w:style>
  <w:style w:type="paragraph" w:customStyle="1" w:styleId="D7821271DB44495C81B7C02051F39EB8">
    <w:name w:val="D7821271DB44495C81B7C02051F39EB8"/>
  </w:style>
  <w:style w:type="paragraph" w:customStyle="1" w:styleId="C6A5F2B8BD9F43F58A4B6BEAA693C005">
    <w:name w:val="C6A5F2B8BD9F43F58A4B6BEAA693C005"/>
  </w:style>
  <w:style w:type="paragraph" w:customStyle="1" w:styleId="F0EF9B3017F64A019B47FE902CB39B2C">
    <w:name w:val="F0EF9B3017F64A019B47FE902CB39B2C"/>
  </w:style>
  <w:style w:type="paragraph" w:customStyle="1" w:styleId="1C20191DAE9C455B88EF90EF08842848">
    <w:name w:val="1C20191DAE9C455B88EF90EF08842848"/>
  </w:style>
  <w:style w:type="paragraph" w:customStyle="1" w:styleId="CBE1D696158F45F69C7E28A2AD560905">
    <w:name w:val="CBE1D696158F45F69C7E28A2AD560905"/>
  </w:style>
  <w:style w:type="paragraph" w:customStyle="1" w:styleId="F9255CFC66A0472197CAF13FA5E6882C">
    <w:name w:val="F9255CFC66A0472197CAF13FA5E6882C"/>
  </w:style>
  <w:style w:type="paragraph" w:customStyle="1" w:styleId="6FE78765F3BB40F4A7B63E4494A12792">
    <w:name w:val="6FE78765F3BB40F4A7B63E4494A12792"/>
  </w:style>
  <w:style w:type="paragraph" w:customStyle="1" w:styleId="D9004B81126B429282BBAF57CD9E6E70">
    <w:name w:val="D9004B81126B429282BBAF57CD9E6E70"/>
  </w:style>
  <w:style w:type="paragraph" w:customStyle="1" w:styleId="1A64CEE42A464442A4B40D69974D9D74">
    <w:name w:val="1A64CEE42A464442A4B40D69974D9D74"/>
  </w:style>
  <w:style w:type="paragraph" w:customStyle="1" w:styleId="8A167CA97FB3412E92715702ED495D36">
    <w:name w:val="8A167CA97FB3412E92715702ED495D36"/>
  </w:style>
  <w:style w:type="paragraph" w:customStyle="1" w:styleId="0534C39090B44BCDB655EB5A6D242FE7">
    <w:name w:val="0534C39090B44BCDB655EB5A6D242FE7"/>
  </w:style>
  <w:style w:type="paragraph" w:customStyle="1" w:styleId="AEE21FD6CA904947A1152D76955A3CCC">
    <w:name w:val="AEE21FD6CA904947A1152D76955A3CCC"/>
  </w:style>
  <w:style w:type="paragraph" w:customStyle="1" w:styleId="01534CD5C3E148799C0E8A483FC218C0">
    <w:name w:val="01534CD5C3E148799C0E8A483FC218C0"/>
  </w:style>
  <w:style w:type="paragraph" w:customStyle="1" w:styleId="D3E7750F0B5F431D8E108D9EFB7E8C09">
    <w:name w:val="D3E7750F0B5F431D8E108D9EFB7E8C09"/>
  </w:style>
  <w:style w:type="paragraph" w:customStyle="1" w:styleId="C1AE5F3343A842D7A0A90EAD68715559">
    <w:name w:val="C1AE5F3343A842D7A0A90EAD68715559"/>
  </w:style>
  <w:style w:type="paragraph" w:customStyle="1" w:styleId="A491B3CCB2F04C3C8BE3EF22A61C59C2">
    <w:name w:val="A491B3CCB2F04C3C8BE3EF22A61C59C2"/>
  </w:style>
  <w:style w:type="paragraph" w:customStyle="1" w:styleId="A6414BB7DF8244309D8BDBBF38ECDFC7">
    <w:name w:val="A6414BB7DF8244309D8BDBBF38ECDFC7"/>
  </w:style>
  <w:style w:type="paragraph" w:customStyle="1" w:styleId="DC42B361E1DF4326817EB7C02479691A">
    <w:name w:val="DC42B361E1DF4326817EB7C02479691A"/>
  </w:style>
  <w:style w:type="paragraph" w:customStyle="1" w:styleId="A0869C8667AC4D07B28A778A1CDC8FD5">
    <w:name w:val="A0869C8667AC4D07B28A778A1CDC8FD5"/>
  </w:style>
  <w:style w:type="paragraph" w:customStyle="1" w:styleId="EFC74804836A420CA42D9965EB463AEF">
    <w:name w:val="EFC74804836A420CA42D9965EB463AEF"/>
  </w:style>
  <w:style w:type="paragraph" w:customStyle="1" w:styleId="CA68931E3E494A3EA0BBA922ED76D605">
    <w:name w:val="CA68931E3E494A3EA0BBA922ED76D605"/>
  </w:style>
  <w:style w:type="paragraph" w:customStyle="1" w:styleId="B74BABA451BA40BAA10FF48A791845E1">
    <w:name w:val="B74BABA451BA40BAA10FF48A791845E1"/>
  </w:style>
  <w:style w:type="paragraph" w:customStyle="1" w:styleId="992CF189761448B2AD7B615675DE6FB4">
    <w:name w:val="992CF189761448B2AD7B615675DE6FB4"/>
  </w:style>
  <w:style w:type="paragraph" w:customStyle="1" w:styleId="B267E47D98D345EBAB8EBB0615443198">
    <w:name w:val="B267E47D98D345EBAB8EBB0615443198"/>
  </w:style>
  <w:style w:type="paragraph" w:customStyle="1" w:styleId="A30D9520BDC045538DAF4D654C8414D5">
    <w:name w:val="A30D9520BDC045538DAF4D654C8414D5"/>
  </w:style>
  <w:style w:type="paragraph" w:customStyle="1" w:styleId="57D06EAF6D97498DBEC0708F95DA0ACD">
    <w:name w:val="57D06EAF6D97498DBEC0708F95DA0ACD"/>
  </w:style>
  <w:style w:type="paragraph" w:customStyle="1" w:styleId="6ADEF2D75E444CF1AEDC83DEDE2854BD">
    <w:name w:val="6ADEF2D75E444CF1AEDC83DEDE2854BD"/>
  </w:style>
  <w:style w:type="paragraph" w:customStyle="1" w:styleId="AD29E4CE938C4FE39CC4F41BD62E2F9F">
    <w:name w:val="AD29E4CE938C4FE39CC4F41BD62E2F9F"/>
  </w:style>
  <w:style w:type="paragraph" w:customStyle="1" w:styleId="0521E2360A004D8BA37A2F48C9306ECA">
    <w:name w:val="0521E2360A004D8BA37A2F48C9306ECA"/>
  </w:style>
  <w:style w:type="paragraph" w:customStyle="1" w:styleId="69954D782B944CDFA927A16809BB7B09">
    <w:name w:val="69954D782B944CDFA927A16809BB7B09"/>
  </w:style>
  <w:style w:type="paragraph" w:customStyle="1" w:styleId="FEEF940460DF4924AFB582405D976396">
    <w:name w:val="FEEF940460DF4924AFB582405D976396"/>
  </w:style>
  <w:style w:type="paragraph" w:customStyle="1" w:styleId="A0D5012A3C2C4BC99075F021800C40AB">
    <w:name w:val="A0D5012A3C2C4BC99075F021800C40AB"/>
  </w:style>
  <w:style w:type="paragraph" w:customStyle="1" w:styleId="E15E430DE62042D183E2D6B129E60EFC">
    <w:name w:val="E15E430DE62042D183E2D6B129E60EFC"/>
  </w:style>
  <w:style w:type="paragraph" w:customStyle="1" w:styleId="AF70375ECA9F4C11A6A41774B87B03E5">
    <w:name w:val="AF70375ECA9F4C11A6A41774B87B03E5"/>
  </w:style>
  <w:style w:type="paragraph" w:customStyle="1" w:styleId="D6EDF4662ABC41D9A3347F470EE0C5EC">
    <w:name w:val="D6EDF4662ABC41D9A3347F470EE0C5EC"/>
  </w:style>
  <w:style w:type="paragraph" w:customStyle="1" w:styleId="CB2D1FF38B2E4FC79B59EA43AFCE1B5B">
    <w:name w:val="CB2D1FF38B2E4FC79B59EA43AFCE1B5B"/>
  </w:style>
  <w:style w:type="paragraph" w:customStyle="1" w:styleId="8B4355577E9A4A3595D6D1399E073361">
    <w:name w:val="8B4355577E9A4A3595D6D1399E073361"/>
  </w:style>
  <w:style w:type="paragraph" w:customStyle="1" w:styleId="10C5518269FD437387E11F40C5A5D2E8">
    <w:name w:val="10C5518269FD437387E11F40C5A5D2E8"/>
  </w:style>
  <w:style w:type="paragraph" w:customStyle="1" w:styleId="14423B9EDC63485DB090CA36B3A34F83">
    <w:name w:val="14423B9EDC63485DB090CA36B3A34F83"/>
  </w:style>
  <w:style w:type="paragraph" w:customStyle="1" w:styleId="F1D5C6E081984FD39978560807E7D2A2">
    <w:name w:val="F1D5C6E081984FD39978560807E7D2A2"/>
  </w:style>
  <w:style w:type="paragraph" w:customStyle="1" w:styleId="F7A9EAB6940747D4BCA741AD29B2C3AC">
    <w:name w:val="F7A9EAB6940747D4BCA741AD29B2C3AC"/>
  </w:style>
  <w:style w:type="paragraph" w:customStyle="1" w:styleId="0DD4CF9F1F1D49C78C69BC9D05D0A657">
    <w:name w:val="0DD4CF9F1F1D49C78C69BC9D05D0A657"/>
  </w:style>
  <w:style w:type="paragraph" w:customStyle="1" w:styleId="F6EEE6381F404044AB5B76BA7C7815D7">
    <w:name w:val="F6EEE6381F404044AB5B76BA7C7815D7"/>
  </w:style>
  <w:style w:type="paragraph" w:customStyle="1" w:styleId="6B1578C139B9466988267B7079B64DE4">
    <w:name w:val="6B1578C139B9466988267B7079B64DE4"/>
  </w:style>
  <w:style w:type="paragraph" w:customStyle="1" w:styleId="5540AEB662E84774A2980160784DE9C3">
    <w:name w:val="5540AEB662E84774A2980160784DE9C3"/>
  </w:style>
  <w:style w:type="paragraph" w:customStyle="1" w:styleId="4722238479BD4E87B06504E5D24F11EC">
    <w:name w:val="4722238479BD4E87B06504E5D24F11EC"/>
  </w:style>
  <w:style w:type="paragraph" w:customStyle="1" w:styleId="AFCB0C7DA5D343CF91ABE6917F8399A3">
    <w:name w:val="AFCB0C7DA5D343CF91ABE6917F8399A3"/>
  </w:style>
  <w:style w:type="paragraph" w:customStyle="1" w:styleId="AEB4CE325CCF49128DEF6A002F54FE95">
    <w:name w:val="AEB4CE325CCF49128DEF6A002F54FE95"/>
  </w:style>
  <w:style w:type="paragraph" w:customStyle="1" w:styleId="4ACA77AA328943D4A0973F81EFC66532">
    <w:name w:val="4ACA77AA328943D4A0973F81EFC66532"/>
  </w:style>
  <w:style w:type="paragraph" w:customStyle="1" w:styleId="149A87F4826941D3A4E420EC49726114">
    <w:name w:val="149A87F4826941D3A4E420EC49726114"/>
  </w:style>
  <w:style w:type="paragraph" w:customStyle="1" w:styleId="72E1DD83B770434FA072068B72427D89">
    <w:name w:val="72E1DD83B770434FA072068B72427D89"/>
  </w:style>
  <w:style w:type="paragraph" w:customStyle="1" w:styleId="B4DA1C5431DF4733A9AFD38E4C649B70">
    <w:name w:val="B4DA1C5431DF4733A9AFD38E4C649B70"/>
  </w:style>
  <w:style w:type="paragraph" w:customStyle="1" w:styleId="8837B3ABC7A044E19EFFC3676E289E04">
    <w:name w:val="8837B3ABC7A044E19EFFC3676E289E04"/>
  </w:style>
  <w:style w:type="paragraph" w:customStyle="1" w:styleId="E0BD2ED8BDC34027B0A734A8C31E85D3">
    <w:name w:val="E0BD2ED8BDC34027B0A734A8C31E85D3"/>
  </w:style>
  <w:style w:type="paragraph" w:customStyle="1" w:styleId="8C716DA48F8C4EF3974D83AF5721FB41">
    <w:name w:val="8C716DA48F8C4EF3974D83AF5721FB41"/>
  </w:style>
  <w:style w:type="paragraph" w:customStyle="1" w:styleId="659A5C80DB6B4BC5818AEF9877B79E65">
    <w:name w:val="659A5C80DB6B4BC5818AEF9877B79E65"/>
  </w:style>
  <w:style w:type="paragraph" w:customStyle="1" w:styleId="54D2865394CF410DB43B13516845BA23">
    <w:name w:val="54D2865394CF410DB43B13516845BA23"/>
  </w:style>
  <w:style w:type="paragraph" w:customStyle="1" w:styleId="8AD260D483934C348277DE7129B371A1">
    <w:name w:val="8AD260D483934C348277DE7129B371A1"/>
  </w:style>
  <w:style w:type="paragraph" w:customStyle="1" w:styleId="74CDCBC3B14C4B9F881A377789705B7B">
    <w:name w:val="74CDCBC3B14C4B9F881A377789705B7B"/>
  </w:style>
  <w:style w:type="paragraph" w:customStyle="1" w:styleId="E27B889F854F4C5183D775F694C4FC07">
    <w:name w:val="E27B889F854F4C5183D775F694C4FC07"/>
  </w:style>
  <w:style w:type="paragraph" w:customStyle="1" w:styleId="94D483E4D50A445483E95AD853086528">
    <w:name w:val="94D483E4D50A445483E95AD853086528"/>
  </w:style>
  <w:style w:type="character" w:styleId="Hyperlink">
    <w:name w:val="Hyperlink"/>
    <w:basedOn w:val="DefaultParagraphFont"/>
    <w:uiPriority w:val="99"/>
    <w:unhideWhenUsed/>
    <w:rPr>
      <w:color w:val="0563C1" w:themeColor="hyperlink"/>
      <w:u w:val="single"/>
    </w:rPr>
  </w:style>
  <w:style w:type="paragraph" w:customStyle="1" w:styleId="063B79144A104CC18D1EE0F3F267FA16">
    <w:name w:val="063B79144A104CC18D1EE0F3F267F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2024-04-24T23:56:00Z</dcterms:created>
  <dcterms:modified xsi:type="dcterms:W3CDTF">2024-04-28T19:51:00Z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